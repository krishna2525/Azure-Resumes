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0D8D17" w14:textId="77777777" w:rsidR="00993CF5" w:rsidRPr="00391915" w:rsidRDefault="001465F1" w:rsidP="00377958">
      <w:pPr>
        <w:pStyle w:val="Default"/>
        <w:pBdr>
          <w:bottom w:val="thickThinLargeGap" w:sz="24" w:space="1" w:color="auto"/>
        </w:pBdr>
        <w:rPr>
          <w:rFonts w:asciiTheme="majorHAnsi" w:hAnsiTheme="majorHAnsi"/>
          <w:color w:val="002060"/>
          <w:sz w:val="48"/>
          <w:szCs w:val="48"/>
        </w:rPr>
      </w:pPr>
      <w:r w:rsidRPr="00391915">
        <w:rPr>
          <w:rFonts w:asciiTheme="majorHAnsi" w:hAnsiTheme="majorHAnsi"/>
          <w:bCs/>
          <w:color w:val="002060"/>
          <w:sz w:val="48"/>
          <w:szCs w:val="48"/>
        </w:rPr>
        <w:t xml:space="preserve">NIRANJAN BANDLA </w:t>
      </w:r>
    </w:p>
    <w:p w14:paraId="07EA7C22" w14:textId="77777777" w:rsidR="00670967" w:rsidRPr="005E466E" w:rsidRDefault="001465F1" w:rsidP="00377958">
      <w:pPr>
        <w:pStyle w:val="Default"/>
        <w:pBdr>
          <w:bottom w:val="thickThinLargeGap" w:sz="24" w:space="1" w:color="auto"/>
        </w:pBdr>
        <w:rPr>
          <w:rFonts w:asciiTheme="majorHAnsi" w:hAnsiTheme="majorHAnsi"/>
          <w:b/>
          <w:bCs/>
          <w:color w:val="002060"/>
          <w:sz w:val="28"/>
          <w:szCs w:val="28"/>
        </w:rPr>
      </w:pPr>
      <w:r w:rsidRPr="005E466E">
        <w:rPr>
          <w:rFonts w:asciiTheme="majorHAnsi" w:hAnsiTheme="majorHAnsi"/>
          <w:b/>
          <w:bCs/>
          <w:color w:val="002060"/>
          <w:sz w:val="28"/>
          <w:szCs w:val="28"/>
        </w:rPr>
        <w:t xml:space="preserve">DevOps Engineer </w:t>
      </w:r>
    </w:p>
    <w:p w14:paraId="49A8D07C" w14:textId="77777777" w:rsidR="00B166C1" w:rsidRPr="00B166C1" w:rsidRDefault="001465F1" w:rsidP="00377958">
      <w:pPr>
        <w:pStyle w:val="Default"/>
        <w:pBdr>
          <w:bottom w:val="thickThinLargeGap" w:sz="24" w:space="1" w:color="auto"/>
        </w:pBdr>
        <w:rPr>
          <w:rFonts w:asciiTheme="majorHAnsi" w:hAnsiTheme="majorHAnsi"/>
          <w:b/>
          <w:bCs/>
          <w:color w:val="002060"/>
          <w:sz w:val="28"/>
        </w:rPr>
      </w:pPr>
      <w:r w:rsidRPr="00B166C1">
        <w:rPr>
          <w:rFonts w:asciiTheme="majorHAnsi" w:hAnsiTheme="majorHAnsi"/>
          <w:b/>
          <w:bCs/>
          <w:color w:val="002060"/>
          <w:sz w:val="28"/>
        </w:rPr>
        <w:t xml:space="preserve">Email id: </w:t>
      </w:r>
      <w:r w:rsidR="00DF4CD9">
        <w:rPr>
          <w:rFonts w:asciiTheme="majorHAnsi" w:hAnsiTheme="majorHAnsi"/>
          <w:b/>
          <w:bCs/>
          <w:color w:val="002060"/>
          <w:sz w:val="28"/>
        </w:rPr>
        <w:t>b</w:t>
      </w:r>
      <w:r w:rsidRPr="00B166C1">
        <w:rPr>
          <w:rFonts w:asciiTheme="majorHAnsi" w:hAnsiTheme="majorHAnsi"/>
          <w:b/>
          <w:bCs/>
          <w:color w:val="002060"/>
          <w:sz w:val="28"/>
        </w:rPr>
        <w:t>nir</w:t>
      </w:r>
      <w:r w:rsidR="00DF4CD9">
        <w:rPr>
          <w:rFonts w:asciiTheme="majorHAnsi" w:hAnsiTheme="majorHAnsi"/>
          <w:b/>
          <w:bCs/>
          <w:color w:val="002060"/>
          <w:sz w:val="28"/>
        </w:rPr>
        <w:t>anjan1</w:t>
      </w:r>
      <w:r w:rsidR="00916807">
        <w:rPr>
          <w:rFonts w:asciiTheme="majorHAnsi" w:hAnsiTheme="majorHAnsi"/>
          <w:b/>
          <w:bCs/>
          <w:color w:val="002060"/>
          <w:sz w:val="28"/>
        </w:rPr>
        <w:t>2</w:t>
      </w:r>
      <w:r w:rsidR="00DF4CD9">
        <w:rPr>
          <w:rFonts w:asciiTheme="majorHAnsi" w:hAnsiTheme="majorHAnsi"/>
          <w:b/>
          <w:bCs/>
          <w:color w:val="002060"/>
          <w:sz w:val="28"/>
        </w:rPr>
        <w:t>3</w:t>
      </w:r>
      <w:r w:rsidRPr="00B166C1">
        <w:rPr>
          <w:rFonts w:asciiTheme="majorHAnsi" w:hAnsiTheme="majorHAnsi"/>
          <w:b/>
          <w:bCs/>
          <w:color w:val="002060"/>
          <w:sz w:val="28"/>
        </w:rPr>
        <w:t xml:space="preserve">@gmail.com </w:t>
      </w:r>
      <w:r w:rsidR="00670967" w:rsidRPr="00B166C1">
        <w:rPr>
          <w:rFonts w:asciiTheme="majorHAnsi" w:hAnsiTheme="majorHAnsi"/>
          <w:b/>
          <w:bCs/>
          <w:color w:val="002060"/>
          <w:sz w:val="28"/>
        </w:rPr>
        <w:t xml:space="preserve">         </w:t>
      </w:r>
      <w:r w:rsidR="00670967" w:rsidRPr="00B166C1">
        <w:rPr>
          <w:rFonts w:asciiTheme="majorHAnsi" w:hAnsiTheme="majorHAnsi"/>
          <w:b/>
          <w:bCs/>
          <w:color w:val="002060"/>
          <w:sz w:val="28"/>
        </w:rPr>
        <w:tab/>
      </w:r>
      <w:r w:rsidR="00670967" w:rsidRPr="00B166C1">
        <w:rPr>
          <w:rFonts w:asciiTheme="majorHAnsi" w:hAnsiTheme="majorHAnsi"/>
          <w:b/>
          <w:bCs/>
          <w:color w:val="002060"/>
          <w:sz w:val="28"/>
        </w:rPr>
        <w:tab/>
      </w:r>
      <w:r w:rsidRPr="00B166C1">
        <w:rPr>
          <w:rFonts w:asciiTheme="majorHAnsi" w:hAnsiTheme="majorHAnsi"/>
          <w:b/>
          <w:bCs/>
          <w:color w:val="002060"/>
          <w:sz w:val="28"/>
        </w:rPr>
        <w:t>Ph.: +91-8106705206</w:t>
      </w:r>
      <w:r w:rsidRPr="00B166C1">
        <w:rPr>
          <w:rFonts w:asciiTheme="majorHAnsi" w:hAnsiTheme="majorHAnsi"/>
          <w:b/>
          <w:bCs/>
          <w:color w:val="002060"/>
          <w:sz w:val="28"/>
        </w:rPr>
        <w:tab/>
      </w:r>
    </w:p>
    <w:p w14:paraId="6C52FE5C" w14:textId="77777777" w:rsidR="00B166C1" w:rsidRPr="00B166C1" w:rsidRDefault="00B166C1" w:rsidP="00B166C1">
      <w:pPr>
        <w:pStyle w:val="Default"/>
        <w:rPr>
          <w:rFonts w:asciiTheme="majorHAnsi" w:hAnsiTheme="majorHAnsi"/>
          <w:b/>
          <w:bCs/>
          <w:color w:val="002060"/>
          <w:sz w:val="28"/>
        </w:rPr>
      </w:pPr>
    </w:p>
    <w:p w14:paraId="46F4FD0B" w14:textId="77777777" w:rsidR="00B166C1" w:rsidRPr="00B166C1" w:rsidRDefault="00B166C1" w:rsidP="00B166C1">
      <w:pPr>
        <w:pStyle w:val="Default"/>
        <w:rPr>
          <w:rFonts w:asciiTheme="majorHAnsi" w:hAnsiTheme="majorHAnsi"/>
          <w:b/>
          <w:bCs/>
          <w:color w:val="002060"/>
          <w:sz w:val="28"/>
        </w:rPr>
      </w:pPr>
    </w:p>
    <w:p w14:paraId="3F9C5EF2" w14:textId="77777777" w:rsidR="00B166C1" w:rsidRDefault="001465F1" w:rsidP="00B166C1">
      <w:pPr>
        <w:pBdr>
          <w:left w:val="thickThinLarge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color w:val="002060"/>
          <w:sz w:val="28"/>
          <w:szCs w:val="28"/>
          <w:u w:val="single"/>
        </w:rPr>
      </w:pPr>
      <w:r w:rsidRPr="00B166C1">
        <w:rPr>
          <w:rFonts w:ascii="Cambria" w:hAnsi="Cambria" w:cs="Cambria"/>
          <w:b/>
          <w:bCs/>
          <w:color w:val="002060"/>
          <w:sz w:val="28"/>
          <w:szCs w:val="28"/>
          <w:u w:val="single"/>
        </w:rPr>
        <w:t>O</w:t>
      </w:r>
      <w:r w:rsidR="002F12D9">
        <w:rPr>
          <w:rFonts w:ascii="Cambria" w:hAnsi="Cambria" w:cs="Cambria"/>
          <w:b/>
          <w:bCs/>
          <w:color w:val="002060"/>
          <w:sz w:val="28"/>
          <w:szCs w:val="28"/>
          <w:u w:val="single"/>
        </w:rPr>
        <w:t>BJECTIVE</w:t>
      </w:r>
      <w:r w:rsidRPr="00B166C1">
        <w:rPr>
          <w:rFonts w:ascii="Cambria" w:hAnsi="Cambria" w:cs="Cambria"/>
          <w:b/>
          <w:bCs/>
          <w:color w:val="002060"/>
          <w:sz w:val="28"/>
          <w:szCs w:val="28"/>
          <w:u w:val="single"/>
        </w:rPr>
        <w:t xml:space="preserve"> </w:t>
      </w:r>
    </w:p>
    <w:p w14:paraId="6CF33C7C" w14:textId="77777777" w:rsidR="00B166C1" w:rsidRPr="004F7579" w:rsidRDefault="001465F1" w:rsidP="00377958">
      <w:pPr>
        <w:autoSpaceDE w:val="0"/>
        <w:autoSpaceDN w:val="0"/>
        <w:adjustRightInd w:val="0"/>
        <w:spacing w:after="0" w:line="240" w:lineRule="auto"/>
        <w:rPr>
          <w:rFonts w:ascii="Myanmar Text" w:eastAsia="Yu Gothic UI Semibold" w:hAnsi="Myanmar Text" w:cs="Myanmar Text"/>
          <w:sz w:val="28"/>
          <w:szCs w:val="28"/>
        </w:rPr>
      </w:pPr>
      <w:r w:rsidRPr="004F7579">
        <w:rPr>
          <w:rFonts w:ascii="Myanmar Text" w:eastAsia="Yu Gothic UI Semibold" w:hAnsi="Myanmar Text" w:cs="Myanmar Text"/>
          <w:sz w:val="23"/>
          <w:szCs w:val="23"/>
        </w:rPr>
        <w:t xml:space="preserve">To work in professional and competent atmosphere that enables me to deal with emerging trends and technologies to widen my spectrum of </w:t>
      </w:r>
      <w:r w:rsidRPr="004F7579">
        <w:rPr>
          <w:rFonts w:ascii="Myanmar Text" w:eastAsia="Yu Gothic UI Semibold" w:hAnsi="Myanmar Text" w:cs="Myanmar Text"/>
          <w:sz w:val="23"/>
          <w:szCs w:val="23"/>
        </w:rPr>
        <w:t>knowledge</w:t>
      </w:r>
      <w:r w:rsidR="00ED433B" w:rsidRPr="004F7579">
        <w:rPr>
          <w:rFonts w:ascii="Myanmar Text" w:eastAsia="Yu Gothic UI Semibold" w:hAnsi="Myanmar Text" w:cs="Myanmar Text"/>
          <w:sz w:val="23"/>
          <w:szCs w:val="23"/>
        </w:rPr>
        <w:t>.</w:t>
      </w:r>
    </w:p>
    <w:p w14:paraId="4A644154" w14:textId="77777777" w:rsidR="00B166C1" w:rsidRPr="00B166C1" w:rsidRDefault="00B166C1" w:rsidP="00B166C1">
      <w:pPr>
        <w:pStyle w:val="Default"/>
        <w:rPr>
          <w:rFonts w:asciiTheme="majorHAnsi" w:hAnsiTheme="majorHAnsi"/>
          <w:b/>
          <w:bCs/>
          <w:color w:val="002060"/>
          <w:sz w:val="28"/>
        </w:rPr>
      </w:pPr>
    </w:p>
    <w:p w14:paraId="032B1D18" w14:textId="77777777" w:rsidR="00B166C1" w:rsidRPr="00B166C1" w:rsidRDefault="001465F1" w:rsidP="00B166C1">
      <w:pPr>
        <w:pBdr>
          <w:left w:val="thickThinLargeGap" w:sz="24" w:space="4" w:color="auto"/>
        </w:pBdr>
        <w:rPr>
          <w:rFonts w:asciiTheme="majorHAnsi" w:hAnsiTheme="majorHAnsi"/>
          <w:b/>
          <w:color w:val="002060"/>
          <w:sz w:val="28"/>
          <w:szCs w:val="28"/>
          <w:u w:val="single"/>
        </w:rPr>
      </w:pPr>
      <w:bookmarkStart w:id="0" w:name="_Hlk495945210"/>
      <w:r w:rsidRPr="00B166C1">
        <w:rPr>
          <w:rFonts w:asciiTheme="majorHAnsi" w:hAnsiTheme="majorHAnsi"/>
          <w:b/>
          <w:color w:val="002060"/>
          <w:sz w:val="28"/>
          <w:szCs w:val="28"/>
          <w:u w:val="single"/>
        </w:rPr>
        <w:t>PROFESSIONAL SUMMARY</w:t>
      </w:r>
    </w:p>
    <w:bookmarkEnd w:id="0"/>
    <w:p w14:paraId="2807D293" w14:textId="77777777" w:rsidR="00CA554B" w:rsidRPr="004F7579" w:rsidRDefault="001465F1" w:rsidP="004F7579">
      <w:pPr>
        <w:pStyle w:val="ListParagraph"/>
        <w:numPr>
          <w:ilvl w:val="0"/>
          <w:numId w:val="2"/>
        </w:numPr>
        <w:tabs>
          <w:tab w:val="right" w:pos="7722"/>
        </w:tabs>
        <w:spacing w:before="80" w:after="0"/>
        <w:jc w:val="both"/>
        <w:rPr>
          <w:rFonts w:ascii="Myanmar Text" w:eastAsia="Yu Gothic UI Semibold" w:hAnsi="Myanmar Text" w:cs="Myanmar Text"/>
        </w:rPr>
      </w:pPr>
      <w:r w:rsidRPr="004F7579">
        <w:rPr>
          <w:rFonts w:ascii="Myanmar Text" w:eastAsia="Yu Gothic UI Semibold" w:hAnsi="Myanmar Text" w:cs="Myanmar Text"/>
        </w:rPr>
        <w:t>Having</w:t>
      </w:r>
      <w:r w:rsidR="00837E80" w:rsidRPr="004F7579">
        <w:rPr>
          <w:rFonts w:ascii="Myanmar Text" w:eastAsia="Yu Gothic UI Semibold" w:hAnsi="Myanmar Text" w:cs="Myanmar Text"/>
        </w:rPr>
        <w:t xml:space="preserve"> </w:t>
      </w:r>
      <w:r w:rsidR="00ED433B" w:rsidRPr="004F7579">
        <w:rPr>
          <w:rFonts w:ascii="Myanmar Text" w:eastAsia="Yu Gothic UI Semibold" w:hAnsi="Myanmar Text" w:cs="Myanmar Text"/>
        </w:rPr>
        <w:t>4</w:t>
      </w:r>
      <w:r w:rsidR="009B648F" w:rsidRPr="004F7579">
        <w:rPr>
          <w:rFonts w:ascii="Myanmar Text" w:eastAsia="Yu Gothic UI Semibold" w:hAnsi="Myanmar Text" w:cs="Myanmar Text"/>
        </w:rPr>
        <w:t>+</w:t>
      </w:r>
      <w:r w:rsidRPr="004F7579">
        <w:rPr>
          <w:rFonts w:ascii="Myanmar Text" w:eastAsia="Yu Gothic UI Semibold" w:hAnsi="Myanmar Text" w:cs="Myanmar Text"/>
        </w:rPr>
        <w:t xml:space="preserve"> years of experience in IT industry with extensive exposure to </w:t>
      </w:r>
      <w:r w:rsidRPr="004F7579">
        <w:rPr>
          <w:rFonts w:ascii="Myanmar Text" w:eastAsia="Yu Gothic UI Semibold" w:hAnsi="Myanmar Text" w:cs="Myanmar Text"/>
          <w:b/>
          <w:bCs/>
          <w:u w:val="single"/>
        </w:rPr>
        <w:t>DevOps</w:t>
      </w:r>
      <w:r w:rsidRPr="004F7579">
        <w:rPr>
          <w:rFonts w:ascii="Myanmar Text" w:eastAsia="Yu Gothic UI Semibold" w:hAnsi="Myanmar Text" w:cs="Myanmar Text"/>
          <w:b/>
          <w:bCs/>
        </w:rPr>
        <w:t xml:space="preserve"> </w:t>
      </w:r>
      <w:r w:rsidRPr="004F7579">
        <w:rPr>
          <w:rFonts w:ascii="Myanmar Text" w:eastAsia="Yu Gothic UI Semibold" w:hAnsi="Myanmar Text" w:cs="Myanmar Text"/>
        </w:rPr>
        <w:t xml:space="preserve">and cloud Technologies like </w:t>
      </w:r>
      <w:r w:rsidRPr="004F7579">
        <w:rPr>
          <w:rFonts w:ascii="Myanmar Text" w:eastAsia="Yu Gothic UI Semibold" w:hAnsi="Myanmar Text" w:cs="Myanmar Text"/>
          <w:b/>
          <w:bCs/>
          <w:u w:val="single"/>
        </w:rPr>
        <w:t>AWS</w:t>
      </w:r>
      <w:r w:rsidR="00ED433B" w:rsidRPr="004F7579">
        <w:rPr>
          <w:rFonts w:ascii="Myanmar Text" w:eastAsia="Yu Gothic UI Semibold" w:hAnsi="Myanmar Text" w:cs="Myanmar Text"/>
        </w:rPr>
        <w:t xml:space="preserve"> and</w:t>
      </w:r>
      <w:r w:rsidR="00ED433B" w:rsidRPr="004F7579">
        <w:rPr>
          <w:rFonts w:ascii="Myanmar Text" w:eastAsia="Yu Gothic UI Semibold" w:hAnsi="Myanmar Text" w:cs="Myanmar Text"/>
          <w:b/>
          <w:bCs/>
        </w:rPr>
        <w:t xml:space="preserve"> </w:t>
      </w:r>
      <w:r w:rsidR="00ED433B" w:rsidRPr="004F7579">
        <w:rPr>
          <w:rFonts w:ascii="Myanmar Text" w:eastAsia="Yu Gothic UI Semibold" w:hAnsi="Myanmar Text" w:cs="Myanmar Text"/>
          <w:b/>
          <w:bCs/>
          <w:u w:val="single"/>
        </w:rPr>
        <w:t>Azure</w:t>
      </w:r>
      <w:r w:rsidR="00ED433B" w:rsidRPr="004F7579">
        <w:rPr>
          <w:rFonts w:ascii="Myanmar Text" w:eastAsia="Yu Gothic UI Semibold" w:hAnsi="Myanmar Text" w:cs="Myanmar Text"/>
          <w:b/>
          <w:bCs/>
        </w:rPr>
        <w:t>.</w:t>
      </w:r>
    </w:p>
    <w:p w14:paraId="4F26155D" w14:textId="77777777" w:rsidR="00CA554B" w:rsidRPr="004F7579" w:rsidRDefault="001465F1" w:rsidP="004F7579">
      <w:pPr>
        <w:pStyle w:val="ListParagraph"/>
        <w:numPr>
          <w:ilvl w:val="0"/>
          <w:numId w:val="2"/>
        </w:numPr>
        <w:tabs>
          <w:tab w:val="right" w:pos="7722"/>
        </w:tabs>
        <w:spacing w:before="80" w:after="0"/>
        <w:jc w:val="both"/>
        <w:rPr>
          <w:rFonts w:ascii="Myanmar Text" w:eastAsia="Yu Gothic UI Semibold" w:hAnsi="Myanmar Text" w:cs="Myanmar Text"/>
        </w:rPr>
      </w:pPr>
      <w:r w:rsidRPr="004F7579">
        <w:rPr>
          <w:rFonts w:ascii="Myanmar Text" w:eastAsia="Yu Gothic UI Semibold" w:hAnsi="Myanmar Text" w:cs="Myanmar Text"/>
        </w:rPr>
        <w:t>Experience in implementing and adapting to Release/Change Management Process.</w:t>
      </w:r>
    </w:p>
    <w:p w14:paraId="030E77F7" w14:textId="77777777" w:rsidR="00CA554B" w:rsidRPr="004F7579" w:rsidRDefault="001465F1" w:rsidP="004F7579">
      <w:pPr>
        <w:pStyle w:val="ListParagraph"/>
        <w:numPr>
          <w:ilvl w:val="0"/>
          <w:numId w:val="2"/>
        </w:numPr>
        <w:tabs>
          <w:tab w:val="right" w:pos="7722"/>
        </w:tabs>
        <w:spacing w:before="80" w:after="0"/>
        <w:jc w:val="both"/>
        <w:rPr>
          <w:rFonts w:ascii="Myanmar Text" w:eastAsia="Yu Gothic UI Semibold" w:hAnsi="Myanmar Text" w:cs="Myanmar Text"/>
        </w:rPr>
      </w:pPr>
      <w:r w:rsidRPr="004F7579">
        <w:rPr>
          <w:rFonts w:ascii="Myanmar Text" w:eastAsia="Yu Gothic UI Semibold" w:hAnsi="Myanmar Text" w:cs="Myanmar Text"/>
        </w:rPr>
        <w:t xml:space="preserve">Interacted with </w:t>
      </w:r>
      <w:r w:rsidRPr="004F7579">
        <w:rPr>
          <w:rFonts w:ascii="Myanmar Text" w:eastAsia="Yu Gothic UI Semibold" w:hAnsi="Myanmar Text" w:cs="Myanmar Text"/>
        </w:rPr>
        <w:t>supporting teams to understand client deployment requests.</w:t>
      </w:r>
    </w:p>
    <w:p w14:paraId="5D1CF6C6" w14:textId="77777777" w:rsidR="00CA554B" w:rsidRPr="004F7579" w:rsidRDefault="001465F1" w:rsidP="004F7579">
      <w:pPr>
        <w:pStyle w:val="ListParagraph"/>
        <w:numPr>
          <w:ilvl w:val="0"/>
          <w:numId w:val="2"/>
        </w:numPr>
        <w:tabs>
          <w:tab w:val="right" w:pos="7722"/>
        </w:tabs>
        <w:spacing w:before="80" w:after="0"/>
        <w:jc w:val="both"/>
        <w:rPr>
          <w:rFonts w:ascii="Myanmar Text" w:eastAsia="Yu Gothic UI Semibold" w:hAnsi="Myanmar Text" w:cs="Myanmar Text"/>
        </w:rPr>
      </w:pPr>
      <w:r w:rsidRPr="004F7579">
        <w:rPr>
          <w:rFonts w:ascii="Myanmar Text" w:eastAsia="Yu Gothic UI Semibold" w:hAnsi="Myanmar Text" w:cs="Myanmar Text"/>
        </w:rPr>
        <w:t>Experience in using version control tools like Git.</w:t>
      </w:r>
    </w:p>
    <w:p w14:paraId="3B34050A" w14:textId="77777777" w:rsidR="00CA554B" w:rsidRPr="004F7579" w:rsidRDefault="001465F1" w:rsidP="004F7579">
      <w:pPr>
        <w:pStyle w:val="ListParagraph"/>
        <w:numPr>
          <w:ilvl w:val="0"/>
          <w:numId w:val="2"/>
        </w:numPr>
        <w:tabs>
          <w:tab w:val="right" w:pos="7722"/>
        </w:tabs>
        <w:spacing w:before="80" w:after="0"/>
        <w:jc w:val="both"/>
        <w:rPr>
          <w:rFonts w:ascii="Myanmar Text" w:eastAsia="Yu Gothic UI Semibold" w:hAnsi="Myanmar Text" w:cs="Myanmar Text"/>
        </w:rPr>
      </w:pPr>
      <w:r w:rsidRPr="004F7579">
        <w:rPr>
          <w:rFonts w:ascii="Myanmar Text" w:eastAsia="Yu Gothic UI Semibold" w:hAnsi="Myanmar Text" w:cs="Myanmar Text"/>
        </w:rPr>
        <w:t>Experience in branching, merging, tagging, and maintaining the version across the environments using tools like GitHub.</w:t>
      </w:r>
    </w:p>
    <w:p w14:paraId="55B22BD2" w14:textId="77777777" w:rsidR="00CA554B" w:rsidRDefault="001465F1" w:rsidP="004F7579">
      <w:pPr>
        <w:pStyle w:val="ListParagraph"/>
        <w:numPr>
          <w:ilvl w:val="0"/>
          <w:numId w:val="2"/>
        </w:numPr>
        <w:tabs>
          <w:tab w:val="right" w:pos="7722"/>
        </w:tabs>
        <w:spacing w:before="80" w:after="0"/>
        <w:jc w:val="both"/>
        <w:rPr>
          <w:rFonts w:ascii="Myanmar Text" w:eastAsia="Yu Gothic UI Semibold" w:hAnsi="Myanmar Text" w:cs="Myanmar Text"/>
        </w:rPr>
      </w:pPr>
      <w:r w:rsidRPr="004F7579">
        <w:rPr>
          <w:rFonts w:ascii="Myanmar Text" w:eastAsia="Yu Gothic UI Semibold" w:hAnsi="Myanmar Text" w:cs="Myanmar Text"/>
        </w:rPr>
        <w:t>Expertise in</w:t>
      </w:r>
      <w:r w:rsidRPr="004F7579">
        <w:rPr>
          <w:rFonts w:ascii="Myanmar Text" w:eastAsia="Yu Gothic UI Semibold" w:hAnsi="Myanmar Text" w:cs="Myanmar Text"/>
          <w:b/>
          <w:bCs/>
        </w:rPr>
        <w:t xml:space="preserve"> Continuous I</w:t>
      </w:r>
      <w:r w:rsidRPr="004F7579">
        <w:rPr>
          <w:rFonts w:ascii="Myanmar Text" w:eastAsia="Yu Gothic UI Semibold" w:hAnsi="Myanmar Text" w:cs="Myanmar Text"/>
          <w:b/>
          <w:bCs/>
        </w:rPr>
        <w:t>ntegration (CI) and Continuous Delivery (CD)</w:t>
      </w:r>
      <w:r w:rsidRPr="004F7579">
        <w:rPr>
          <w:rFonts w:ascii="Myanmar Text" w:eastAsia="Yu Gothic UI Semibold" w:hAnsi="Myanmar Text" w:cs="Myanmar Text"/>
        </w:rPr>
        <w:t xml:space="preserve"> process implementation using </w:t>
      </w:r>
      <w:r w:rsidRPr="004F7579">
        <w:rPr>
          <w:rFonts w:ascii="Myanmar Text" w:eastAsia="Yu Gothic UI Semibold" w:hAnsi="Myanmar Text" w:cs="Myanmar Text"/>
          <w:b/>
          <w:bCs/>
        </w:rPr>
        <w:t>Jenkins</w:t>
      </w:r>
      <w:r w:rsidR="00DF28C4" w:rsidRPr="004F7579">
        <w:rPr>
          <w:rFonts w:ascii="Myanmar Text" w:eastAsia="Yu Gothic UI Semibold" w:hAnsi="Myanmar Text" w:cs="Myanmar Text"/>
        </w:rPr>
        <w:t xml:space="preserve"> and </w:t>
      </w:r>
      <w:r w:rsidR="00DF28C4" w:rsidRPr="004F7579">
        <w:rPr>
          <w:rFonts w:ascii="Myanmar Text" w:eastAsia="Yu Gothic UI Semibold" w:hAnsi="Myanmar Text" w:cs="Myanmar Text"/>
          <w:b/>
          <w:bCs/>
        </w:rPr>
        <w:t>Azure Devops</w:t>
      </w:r>
      <w:r w:rsidRPr="004F7579">
        <w:rPr>
          <w:rFonts w:ascii="Myanmar Text" w:eastAsia="Yu Gothic UI Semibold" w:hAnsi="Myanmar Text" w:cs="Myanmar Text"/>
        </w:rPr>
        <w:t>.</w:t>
      </w:r>
    </w:p>
    <w:p w14:paraId="2F47F34D" w14:textId="77777777" w:rsidR="001234F9" w:rsidRPr="004F7579" w:rsidRDefault="001465F1" w:rsidP="004F7579">
      <w:pPr>
        <w:pStyle w:val="ListParagraph"/>
        <w:numPr>
          <w:ilvl w:val="0"/>
          <w:numId w:val="2"/>
        </w:numPr>
        <w:tabs>
          <w:tab w:val="right" w:pos="7722"/>
        </w:tabs>
        <w:spacing w:before="80" w:after="0"/>
        <w:jc w:val="both"/>
        <w:rPr>
          <w:rFonts w:ascii="Myanmar Text" w:eastAsia="Yu Gothic UI Semibold" w:hAnsi="Myanmar Text" w:cs="Myanmar Text"/>
        </w:rPr>
      </w:pPr>
      <w:r>
        <w:rPr>
          <w:rFonts w:ascii="Myanmar Text" w:eastAsia="Yu Gothic UI Semibold" w:hAnsi="Myanmar Text" w:cs="Myanmar Text"/>
        </w:rPr>
        <w:t xml:space="preserve">Expertise </w:t>
      </w:r>
      <w:r w:rsidRPr="001234F9">
        <w:rPr>
          <w:rFonts w:ascii="Myanmar Text" w:eastAsia="Yu Gothic UI Semibold" w:hAnsi="Myanmar Text" w:cs="Myanmar Text"/>
        </w:rPr>
        <w:t xml:space="preserve">with </w:t>
      </w:r>
      <w:r w:rsidRPr="001234F9">
        <w:rPr>
          <w:rFonts w:ascii="Myanmar Text" w:eastAsia="Yu Gothic UI Semibold" w:hAnsi="Myanmar Text" w:cs="Myanmar Text"/>
          <w:b/>
          <w:bCs/>
        </w:rPr>
        <w:t>CI/CD pipelines</w:t>
      </w:r>
      <w:r w:rsidRPr="001234F9">
        <w:rPr>
          <w:rFonts w:ascii="Myanmar Text" w:eastAsia="Yu Gothic UI Semibold" w:hAnsi="Myanmar Text" w:cs="Myanmar Text"/>
        </w:rPr>
        <w:t xml:space="preserve"> and Azure Devops Tooling.</w:t>
      </w:r>
    </w:p>
    <w:p w14:paraId="764DACE8" w14:textId="77777777" w:rsidR="00CA554B" w:rsidRPr="004F7579" w:rsidRDefault="001465F1" w:rsidP="004F7579">
      <w:pPr>
        <w:pStyle w:val="ListParagraph"/>
        <w:numPr>
          <w:ilvl w:val="0"/>
          <w:numId w:val="2"/>
        </w:numPr>
        <w:tabs>
          <w:tab w:val="right" w:pos="7722"/>
        </w:tabs>
        <w:spacing w:before="80" w:after="0"/>
        <w:jc w:val="both"/>
        <w:rPr>
          <w:rFonts w:ascii="Myanmar Text" w:eastAsia="Yu Gothic UI Semibold" w:hAnsi="Myanmar Text" w:cs="Myanmar Text"/>
        </w:rPr>
      </w:pPr>
      <w:r w:rsidRPr="004F7579">
        <w:rPr>
          <w:rFonts w:ascii="Myanmar Text" w:eastAsia="Yu Gothic UI Semibold" w:hAnsi="Myanmar Text" w:cs="Myanmar Text"/>
        </w:rPr>
        <w:t xml:space="preserve">Knowledge on containerization and containers tools such as </w:t>
      </w:r>
      <w:r w:rsidRPr="004F7579">
        <w:rPr>
          <w:rFonts w:ascii="Myanmar Text" w:eastAsia="Yu Gothic UI Semibold" w:hAnsi="Myanmar Text" w:cs="Myanmar Text"/>
          <w:b/>
          <w:bCs/>
        </w:rPr>
        <w:t>Dockers</w:t>
      </w:r>
      <w:r w:rsidRPr="004F7579">
        <w:rPr>
          <w:rFonts w:ascii="Myanmar Text" w:eastAsia="Yu Gothic UI Semibold" w:hAnsi="Myanmar Text" w:cs="Myanmar Text"/>
        </w:rPr>
        <w:t>.</w:t>
      </w:r>
    </w:p>
    <w:p w14:paraId="1CEF3B9E" w14:textId="77777777" w:rsidR="00CA554B" w:rsidRPr="004F7579" w:rsidRDefault="001465F1" w:rsidP="004F7579">
      <w:pPr>
        <w:pStyle w:val="ListParagraph"/>
        <w:numPr>
          <w:ilvl w:val="0"/>
          <w:numId w:val="2"/>
        </w:numPr>
        <w:tabs>
          <w:tab w:val="right" w:pos="7722"/>
        </w:tabs>
        <w:spacing w:before="80" w:after="0"/>
        <w:jc w:val="both"/>
        <w:rPr>
          <w:rFonts w:ascii="Myanmar Text" w:eastAsia="Yu Gothic UI Semibold" w:hAnsi="Myanmar Text" w:cs="Myanmar Text"/>
        </w:rPr>
      </w:pPr>
      <w:r w:rsidRPr="004F7579">
        <w:rPr>
          <w:rFonts w:ascii="Myanmar Text" w:eastAsia="Yu Gothic UI Semibold" w:hAnsi="Myanmar Text" w:cs="Myanmar Text"/>
        </w:rPr>
        <w:t xml:space="preserve">Experience in Docker based container deployments to create </w:t>
      </w:r>
      <w:r w:rsidR="00697D87" w:rsidRPr="004F7579">
        <w:rPr>
          <w:rFonts w:ascii="Myanmar Text" w:eastAsia="Yu Gothic UI Semibold" w:hAnsi="Myanmar Text" w:cs="Myanmar Text"/>
        </w:rPr>
        <w:t>self-environments</w:t>
      </w:r>
      <w:r w:rsidRPr="004F7579">
        <w:rPr>
          <w:rFonts w:ascii="Myanmar Text" w:eastAsia="Yu Gothic UI Semibold" w:hAnsi="Myanmar Text" w:cs="Myanmar Text"/>
        </w:rPr>
        <w:t xml:space="preserve"> for dev teams and cluster management using Docker. </w:t>
      </w:r>
    </w:p>
    <w:p w14:paraId="20CECF47" w14:textId="77777777" w:rsidR="00CA554B" w:rsidRPr="004F7579" w:rsidRDefault="001465F1" w:rsidP="004F7579">
      <w:pPr>
        <w:pStyle w:val="ListParagraph"/>
        <w:numPr>
          <w:ilvl w:val="0"/>
          <w:numId w:val="2"/>
        </w:numPr>
        <w:tabs>
          <w:tab w:val="right" w:pos="7722"/>
        </w:tabs>
        <w:spacing w:before="80" w:after="0"/>
        <w:jc w:val="both"/>
        <w:rPr>
          <w:rFonts w:ascii="Myanmar Text" w:eastAsia="Yu Gothic UI Semibold" w:hAnsi="Myanmar Text" w:cs="Myanmar Text"/>
        </w:rPr>
      </w:pPr>
      <w:r w:rsidRPr="004F7579">
        <w:rPr>
          <w:rFonts w:ascii="Myanmar Text" w:eastAsia="Yu Gothic UI Semibold" w:hAnsi="Myanmar Text" w:cs="Myanmar Text"/>
        </w:rPr>
        <w:t>Involved in the process of hosting/deploying the entire app</w:t>
      </w:r>
      <w:r w:rsidRPr="004F7579">
        <w:rPr>
          <w:rFonts w:ascii="Myanmar Text" w:eastAsia="Yu Gothic UI Semibold" w:hAnsi="Myanmar Text" w:cs="Myanmar Text"/>
        </w:rPr>
        <w:t>lication in Microsoft Azure Cloud.</w:t>
      </w:r>
    </w:p>
    <w:p w14:paraId="38F29715" w14:textId="77777777" w:rsidR="001234F9" w:rsidRPr="001234F9" w:rsidRDefault="001465F1" w:rsidP="001234F9">
      <w:pPr>
        <w:pStyle w:val="ListParagraph"/>
        <w:numPr>
          <w:ilvl w:val="0"/>
          <w:numId w:val="2"/>
        </w:numPr>
        <w:tabs>
          <w:tab w:val="right" w:pos="7722"/>
        </w:tabs>
        <w:spacing w:before="80" w:after="0"/>
        <w:jc w:val="both"/>
        <w:rPr>
          <w:rFonts w:ascii="Myanmar Text" w:eastAsia="Yu Gothic UI Semibold" w:hAnsi="Myanmar Text" w:cs="Myanmar Text"/>
        </w:rPr>
      </w:pPr>
      <w:r w:rsidRPr="004F7579">
        <w:rPr>
          <w:rFonts w:ascii="Myanmar Text" w:eastAsia="Yu Gothic UI Semibold" w:hAnsi="Myanmar Text" w:cs="Myanmar Text"/>
        </w:rPr>
        <w:t xml:space="preserve">Working with Microsoft Azure Cloud Services and deploying the servers through </w:t>
      </w:r>
      <w:r w:rsidRPr="004F7579">
        <w:rPr>
          <w:rFonts w:ascii="Myanmar Text" w:eastAsia="Yu Gothic UI Semibold" w:hAnsi="Myanmar Text" w:cs="Myanmar Text"/>
          <w:b/>
          <w:bCs/>
        </w:rPr>
        <w:t xml:space="preserve">Azure Resource </w:t>
      </w:r>
      <w:r w:rsidR="004F7579" w:rsidRPr="004F7579">
        <w:rPr>
          <w:rFonts w:ascii="Myanmar Text" w:eastAsia="Yu Gothic UI Semibold" w:hAnsi="Myanmar Text" w:cs="Myanmar Text"/>
          <w:b/>
          <w:bCs/>
        </w:rPr>
        <w:t>Manager (ARM)</w:t>
      </w:r>
      <w:r w:rsidRPr="004F7579">
        <w:rPr>
          <w:rFonts w:ascii="Myanmar Text" w:eastAsia="Yu Gothic UI Semibold" w:hAnsi="Myanmar Text" w:cs="Myanmar Text"/>
          <w:b/>
          <w:bCs/>
        </w:rPr>
        <w:t xml:space="preserve"> Templates</w:t>
      </w:r>
      <w:r w:rsidRPr="004F7579">
        <w:rPr>
          <w:rFonts w:ascii="Myanmar Text" w:eastAsia="Yu Gothic UI Semibold" w:hAnsi="Myanmar Text" w:cs="Myanmar Text"/>
        </w:rPr>
        <w:t xml:space="preserve"> or Azure Portal.</w:t>
      </w:r>
    </w:p>
    <w:p w14:paraId="4D9AD49F" w14:textId="77777777" w:rsidR="004F7579" w:rsidRPr="004F7579" w:rsidRDefault="001465F1" w:rsidP="004F7579">
      <w:pPr>
        <w:pStyle w:val="ListParagraph"/>
        <w:numPr>
          <w:ilvl w:val="0"/>
          <w:numId w:val="2"/>
        </w:numPr>
        <w:tabs>
          <w:tab w:val="right" w:pos="7722"/>
        </w:tabs>
        <w:spacing w:before="80" w:after="0"/>
        <w:jc w:val="both"/>
        <w:rPr>
          <w:rFonts w:ascii="Myanmar Text" w:eastAsia="Yu Gothic UI Semibold" w:hAnsi="Myanmar Text" w:cs="Myanmar Text"/>
        </w:rPr>
      </w:pPr>
      <w:r w:rsidRPr="004F7579">
        <w:rPr>
          <w:rFonts w:ascii="Myanmar Text" w:eastAsia="Yu Gothic UI Semibold" w:hAnsi="Myanmar Text" w:cs="Myanmar Text"/>
        </w:rPr>
        <w:t>Expertise in Blob storage and File storage.</w:t>
      </w:r>
    </w:p>
    <w:p w14:paraId="47DBC95A" w14:textId="77777777" w:rsidR="004F7579" w:rsidRPr="004F7579" w:rsidRDefault="001465F1" w:rsidP="004F7579">
      <w:pPr>
        <w:pStyle w:val="ListParagraph"/>
        <w:numPr>
          <w:ilvl w:val="0"/>
          <w:numId w:val="2"/>
        </w:numPr>
        <w:tabs>
          <w:tab w:val="right" w:pos="7722"/>
        </w:tabs>
        <w:spacing w:before="80" w:after="0"/>
        <w:jc w:val="both"/>
        <w:rPr>
          <w:rFonts w:ascii="Myanmar Text" w:eastAsia="Yu Gothic UI Semibold" w:hAnsi="Myanmar Text" w:cs="Myanmar Text"/>
        </w:rPr>
      </w:pPr>
      <w:r w:rsidRPr="004F7579">
        <w:rPr>
          <w:rFonts w:ascii="Myanmar Text" w:eastAsia="Yu Gothic UI Semibold" w:hAnsi="Myanmar Text" w:cs="Myanmar Text"/>
        </w:rPr>
        <w:t xml:space="preserve">Configured PaaS services like App </w:t>
      </w:r>
      <w:r w:rsidRPr="004F7579">
        <w:rPr>
          <w:rFonts w:ascii="Myanmar Text" w:eastAsia="Yu Gothic UI Semibold" w:hAnsi="Myanmar Text" w:cs="Myanmar Text"/>
        </w:rPr>
        <w:t>service, App service plan.</w:t>
      </w:r>
    </w:p>
    <w:p w14:paraId="55C8699F" w14:textId="77777777" w:rsidR="004F7579" w:rsidRPr="004F7579" w:rsidRDefault="001465F1" w:rsidP="004F7579">
      <w:pPr>
        <w:pStyle w:val="ListParagraph"/>
        <w:numPr>
          <w:ilvl w:val="0"/>
          <w:numId w:val="2"/>
        </w:numPr>
        <w:tabs>
          <w:tab w:val="right" w:pos="7722"/>
        </w:tabs>
        <w:spacing w:before="80" w:after="0"/>
        <w:jc w:val="both"/>
        <w:rPr>
          <w:rFonts w:ascii="Myanmar Text" w:eastAsia="Yu Gothic UI Semibold" w:hAnsi="Myanmar Text" w:cs="Myanmar Text"/>
        </w:rPr>
      </w:pPr>
      <w:r w:rsidRPr="004F7579">
        <w:rPr>
          <w:rFonts w:ascii="Myanmar Text" w:eastAsia="Yu Gothic UI Semibold" w:hAnsi="Myanmar Text" w:cs="Myanmar Text"/>
        </w:rPr>
        <w:lastRenderedPageBreak/>
        <w:t xml:space="preserve">Exposure to SDLC Activities like </w:t>
      </w:r>
      <w:r w:rsidRPr="00F60799">
        <w:rPr>
          <w:rFonts w:ascii="Myanmar Text" w:eastAsia="Yu Gothic UI Semibold" w:hAnsi="Myanmar Text" w:cs="Myanmar Text"/>
          <w:b/>
          <w:bCs/>
        </w:rPr>
        <w:t>Agile methodology</w:t>
      </w:r>
      <w:r w:rsidRPr="004F7579">
        <w:rPr>
          <w:rFonts w:ascii="Myanmar Text" w:eastAsia="Yu Gothic UI Semibold" w:hAnsi="Myanmar Text" w:cs="Myanmar Text"/>
        </w:rPr>
        <w:t>.</w:t>
      </w:r>
    </w:p>
    <w:p w14:paraId="0488D022" w14:textId="77777777" w:rsidR="004F7579" w:rsidRPr="004F7579" w:rsidRDefault="001465F1" w:rsidP="004F7579">
      <w:pPr>
        <w:pStyle w:val="ListParagraph"/>
        <w:numPr>
          <w:ilvl w:val="0"/>
          <w:numId w:val="2"/>
        </w:numPr>
        <w:tabs>
          <w:tab w:val="right" w:pos="7722"/>
        </w:tabs>
        <w:spacing w:before="80" w:after="0"/>
        <w:jc w:val="both"/>
        <w:rPr>
          <w:rFonts w:ascii="Myanmar Text" w:eastAsia="Yu Gothic UI Semibold" w:hAnsi="Myanmar Text" w:cs="Myanmar Text"/>
        </w:rPr>
      </w:pPr>
      <w:r w:rsidRPr="004F7579">
        <w:rPr>
          <w:rFonts w:ascii="Myanmar Text" w:eastAsia="Yu Gothic UI Semibold" w:hAnsi="Myanmar Text" w:cs="Myanmar Text"/>
        </w:rPr>
        <w:t>Hands on Replication services LRS, GRS.</w:t>
      </w:r>
    </w:p>
    <w:p w14:paraId="0FA553E3" w14:textId="77777777" w:rsidR="00CA554B" w:rsidRPr="004F7579" w:rsidRDefault="001465F1" w:rsidP="004F7579">
      <w:pPr>
        <w:pStyle w:val="ListParagraph"/>
        <w:numPr>
          <w:ilvl w:val="0"/>
          <w:numId w:val="2"/>
        </w:numPr>
        <w:tabs>
          <w:tab w:val="right" w:pos="7722"/>
        </w:tabs>
        <w:spacing w:before="80" w:after="0"/>
        <w:jc w:val="both"/>
        <w:rPr>
          <w:rFonts w:ascii="Myanmar Text" w:eastAsia="Yu Gothic UI Semibold" w:hAnsi="Myanmar Text" w:cs="Myanmar Text"/>
        </w:rPr>
      </w:pPr>
      <w:r w:rsidRPr="004F7579">
        <w:rPr>
          <w:rFonts w:ascii="Myanmar Text" w:eastAsia="Yu Gothic UI Semibold" w:hAnsi="Myanmar Text" w:cs="Myanmar Text"/>
        </w:rPr>
        <w:t>Responsible for creating Network Security Groups and add inbound rules.</w:t>
      </w:r>
    </w:p>
    <w:p w14:paraId="548FF365" w14:textId="77777777" w:rsidR="000510FF" w:rsidRPr="004F7579" w:rsidRDefault="001465F1" w:rsidP="004F7579">
      <w:pPr>
        <w:pStyle w:val="ListParagraph"/>
        <w:numPr>
          <w:ilvl w:val="0"/>
          <w:numId w:val="2"/>
        </w:numPr>
        <w:tabs>
          <w:tab w:val="right" w:pos="7722"/>
        </w:tabs>
        <w:spacing w:before="80" w:after="0"/>
        <w:jc w:val="both"/>
        <w:rPr>
          <w:rFonts w:ascii="Myanmar Text" w:eastAsia="Yu Gothic UI Semibold" w:hAnsi="Myanmar Text" w:cs="Myanmar Text"/>
        </w:rPr>
      </w:pPr>
      <w:r w:rsidRPr="004F7579">
        <w:rPr>
          <w:rFonts w:ascii="Myanmar Text" w:eastAsia="Yu Gothic UI Semibold" w:hAnsi="Myanmar Text" w:cs="Myanmar Text"/>
        </w:rPr>
        <w:t xml:space="preserve">Hands on experience in </w:t>
      </w:r>
      <w:r w:rsidRPr="00F60799">
        <w:rPr>
          <w:rFonts w:ascii="Myanmar Text" w:eastAsia="Yu Gothic UI Semibold" w:hAnsi="Myanmar Text" w:cs="Myanmar Text"/>
          <w:b/>
          <w:bCs/>
        </w:rPr>
        <w:t>AWS</w:t>
      </w:r>
      <w:r w:rsidRPr="004F7579">
        <w:rPr>
          <w:rFonts w:ascii="Myanmar Text" w:eastAsia="Yu Gothic UI Semibold" w:hAnsi="Myanmar Text" w:cs="Myanmar Text"/>
        </w:rPr>
        <w:t xml:space="preserve"> services (Compute, Networking, Databases) like Amazon EC2, Amazon S3, VPC, Security groups, Cloud Watch, RDS, Amazon Elastic Load Balancing and other services.</w:t>
      </w:r>
    </w:p>
    <w:p w14:paraId="317951EB" w14:textId="77777777" w:rsidR="004F7579" w:rsidRPr="004F7579" w:rsidRDefault="001465F1" w:rsidP="004F7579">
      <w:pPr>
        <w:pStyle w:val="ListParagraph"/>
        <w:numPr>
          <w:ilvl w:val="0"/>
          <w:numId w:val="2"/>
        </w:numPr>
        <w:tabs>
          <w:tab w:val="right" w:pos="7722"/>
        </w:tabs>
        <w:spacing w:before="80" w:after="0"/>
        <w:jc w:val="both"/>
        <w:rPr>
          <w:rFonts w:ascii="Myanmar Text" w:eastAsia="Yu Gothic UI Semibold" w:hAnsi="Myanmar Text" w:cs="Myanmar Text"/>
        </w:rPr>
      </w:pPr>
      <w:r w:rsidRPr="004F7579">
        <w:rPr>
          <w:rFonts w:ascii="Myanmar Text" w:eastAsia="Yu Gothic UI Semibold" w:hAnsi="Myanmar Text" w:cs="Myanmar Text"/>
        </w:rPr>
        <w:t xml:space="preserve">Experience in Configuration Management tools such as </w:t>
      </w:r>
      <w:r w:rsidRPr="00F60799">
        <w:rPr>
          <w:rFonts w:ascii="Myanmar Text" w:eastAsia="Yu Gothic UI Semibold" w:hAnsi="Myanmar Text" w:cs="Myanmar Text"/>
          <w:b/>
          <w:bCs/>
        </w:rPr>
        <w:t>Ansible</w:t>
      </w:r>
      <w:r w:rsidRPr="004F7579">
        <w:rPr>
          <w:rFonts w:ascii="Myanmar Text" w:eastAsia="Yu Gothic UI Semibold" w:hAnsi="Myanmar Text" w:cs="Myanmar Text"/>
        </w:rPr>
        <w:t xml:space="preserve"> and worked on scripting Ansible Pl</w:t>
      </w:r>
      <w:r w:rsidRPr="004F7579">
        <w:rPr>
          <w:rFonts w:ascii="Myanmar Text" w:eastAsia="Yu Gothic UI Semibold" w:hAnsi="Myanmar Text" w:cs="Myanmar Text"/>
        </w:rPr>
        <w:t>aybooks.</w:t>
      </w:r>
    </w:p>
    <w:p w14:paraId="16487140" w14:textId="77777777" w:rsidR="00CA554B" w:rsidRPr="004F7579" w:rsidRDefault="001465F1" w:rsidP="004F7579">
      <w:pPr>
        <w:pStyle w:val="ListParagraph"/>
        <w:numPr>
          <w:ilvl w:val="0"/>
          <w:numId w:val="2"/>
        </w:numPr>
        <w:tabs>
          <w:tab w:val="right" w:pos="7722"/>
        </w:tabs>
        <w:spacing w:before="80" w:after="0"/>
        <w:jc w:val="both"/>
        <w:rPr>
          <w:rFonts w:ascii="Myanmar Text" w:eastAsia="Yu Gothic UI Semibold" w:hAnsi="Myanmar Text" w:cs="Myanmar Text"/>
        </w:rPr>
      </w:pPr>
      <w:r w:rsidRPr="004F7579">
        <w:rPr>
          <w:rFonts w:ascii="Myanmar Text" w:eastAsia="Yu Gothic UI Semibold" w:hAnsi="Myanmar Text" w:cs="Myanmar Text"/>
        </w:rPr>
        <w:t>Experience in Cloud technologies including Infrastructure as a Service, Platform as a Service, and Software as a Service provider (IaaS, PaaS, and SaaS).</w:t>
      </w:r>
    </w:p>
    <w:p w14:paraId="742D65A9" w14:textId="77777777" w:rsidR="00B166C1" w:rsidRPr="004F7579" w:rsidRDefault="001465F1" w:rsidP="004F7579">
      <w:pPr>
        <w:pStyle w:val="ListParagraph"/>
        <w:numPr>
          <w:ilvl w:val="0"/>
          <w:numId w:val="2"/>
        </w:numPr>
        <w:tabs>
          <w:tab w:val="right" w:pos="7722"/>
        </w:tabs>
        <w:spacing w:before="80" w:after="0"/>
        <w:jc w:val="both"/>
        <w:rPr>
          <w:rFonts w:ascii="Bahnschrift Light SemiCondensed" w:eastAsia="Yu Gothic UI Semibold" w:hAnsi="Bahnschrift Light SemiCondensed" w:cstheme="minorHAnsi"/>
          <w:sz w:val="24"/>
          <w:szCs w:val="24"/>
        </w:rPr>
      </w:pPr>
      <w:r w:rsidRPr="004F7579">
        <w:rPr>
          <w:rFonts w:ascii="Myanmar Text" w:eastAsia="Yu Gothic UI Semibold" w:hAnsi="Myanmar Text" w:cs="Myanmar Text"/>
        </w:rPr>
        <w:t>Knowledge of webservers and load Balancers Apache HTTP Server, Apache, Nginx, HAProxy</w:t>
      </w:r>
      <w:r w:rsidRPr="004F7579">
        <w:rPr>
          <w:rFonts w:ascii="Bahnschrift Light SemiCondensed" w:eastAsia="Yu Gothic UI Semibold" w:hAnsi="Bahnschrift Light SemiCondensed" w:cstheme="minorHAnsi"/>
          <w:sz w:val="24"/>
          <w:szCs w:val="24"/>
        </w:rPr>
        <w:t>.</w:t>
      </w:r>
    </w:p>
    <w:sdt>
      <w:sdtPr>
        <w:rPr>
          <w:color w:val="002060"/>
        </w:rPr>
        <w:alias w:val="Skills &amp; Abilities:"/>
        <w:tag w:val="Skills &amp; Abilities:"/>
        <w:id w:val="458624136"/>
        <w:placeholder>
          <w:docPart w:val="F32C442DFA644B93B81594D38595F550"/>
        </w:placeholder>
        <w:temporary/>
        <w:showingPlcHdr/>
      </w:sdtPr>
      <w:sdtEndPr/>
      <w:sdtContent>
        <w:p w14:paraId="0CA1F431" w14:textId="77777777" w:rsidR="0039309F" w:rsidRPr="00B166C1" w:rsidRDefault="001465F1" w:rsidP="0039309F">
          <w:pPr>
            <w:pStyle w:val="Heading1"/>
            <w:rPr>
              <w:color w:val="002060"/>
            </w:rPr>
          </w:pPr>
          <w:r w:rsidRPr="0039309F">
            <w:rPr>
              <w:color w:val="002060"/>
              <w:u w:val="single"/>
            </w:rPr>
            <w:t>Skills</w:t>
          </w:r>
          <w:r w:rsidRPr="0039309F">
            <w:rPr>
              <w:color w:val="002060"/>
              <w:u w:val="single"/>
            </w:rPr>
            <w:t xml:space="preserve"> &amp; Abilities</w:t>
          </w:r>
        </w:p>
      </w:sdtContent>
    </w:sdt>
    <w:p w14:paraId="3C21AF94" w14:textId="77777777" w:rsidR="0039309F" w:rsidRPr="00B166C1" w:rsidRDefault="001465F1" w:rsidP="0039309F">
      <w:pPr>
        <w:spacing w:before="150" w:after="150" w:line="254" w:lineRule="auto"/>
        <w:ind w:left="150" w:right="150"/>
        <w:rPr>
          <w:rFonts w:asciiTheme="majorHAnsi" w:eastAsia="Verdana" w:hAnsiTheme="majorHAnsi" w:cs="Verdana"/>
          <w:b/>
          <w:color w:val="002060"/>
          <w:sz w:val="24"/>
          <w:u w:val="single"/>
          <w:shd w:val="clear" w:color="auto" w:fill="FFFFFF"/>
        </w:rPr>
      </w:pPr>
      <w:r w:rsidRPr="00B166C1">
        <w:rPr>
          <w:rFonts w:asciiTheme="majorHAnsi" w:eastAsia="Verdana" w:hAnsiTheme="majorHAnsi" w:cs="Verdana"/>
          <w:b/>
          <w:color w:val="002060"/>
          <w:sz w:val="24"/>
          <w:u w:val="single"/>
          <w:shd w:val="clear" w:color="auto" w:fill="FFFFFF"/>
        </w:rPr>
        <w:t>TECHNICAL SKILLS</w:t>
      </w:r>
    </w:p>
    <w:p w14:paraId="735987F2" w14:textId="77777777" w:rsidR="0039309F" w:rsidRPr="005F2793" w:rsidRDefault="001465F1" w:rsidP="0039309F">
      <w:pPr>
        <w:pStyle w:val="ListParagraph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150" w:after="150" w:line="254" w:lineRule="auto"/>
        <w:ind w:right="150"/>
        <w:rPr>
          <w:rFonts w:ascii="Myanmar Text" w:eastAsia="Yu Gothic UI Semibold" w:hAnsi="Myanmar Text" w:cs="Myanmar Text"/>
          <w:b/>
          <w:bCs/>
          <w:u w:val="single"/>
          <w:shd w:val="clear" w:color="auto" w:fill="FFFFFF"/>
        </w:rPr>
      </w:pPr>
      <w:r w:rsidRPr="005F2793">
        <w:rPr>
          <w:rFonts w:ascii="Myanmar Text" w:eastAsia="Yu Gothic UI Semibold" w:hAnsi="Myanmar Text" w:cs="Myanmar Text"/>
          <w:b/>
          <w:bCs/>
          <w:shd w:val="clear" w:color="auto" w:fill="FFFFFF"/>
        </w:rPr>
        <w:t>Operating systems</w:t>
      </w:r>
      <w:r w:rsidRPr="005F2793">
        <w:rPr>
          <w:rFonts w:ascii="Myanmar Text" w:eastAsia="Yu Gothic UI Semibold" w:hAnsi="Myanmar Text" w:cs="Myanmar Text"/>
          <w:b/>
          <w:bCs/>
          <w:shd w:val="clear" w:color="auto" w:fill="FFFFFF"/>
        </w:rPr>
        <w:tab/>
      </w:r>
      <w:r w:rsidRPr="005F2793">
        <w:rPr>
          <w:rFonts w:ascii="Myanmar Text" w:eastAsia="Yu Gothic UI Semibold" w:hAnsi="Myanmar Text" w:cs="Myanmar Text"/>
          <w:b/>
          <w:bCs/>
          <w:shd w:val="clear" w:color="auto" w:fill="FFFFFF"/>
        </w:rPr>
        <w:tab/>
      </w:r>
      <w:r w:rsidRPr="005F2793">
        <w:rPr>
          <w:rFonts w:ascii="Myanmar Text" w:eastAsia="Yu Gothic UI Semibold" w:hAnsi="Myanmar Text" w:cs="Myanmar Text"/>
          <w:b/>
          <w:bCs/>
          <w:shd w:val="clear" w:color="auto" w:fill="FFFFFF"/>
        </w:rPr>
        <w:tab/>
        <w:t>:  Gnu/Linux (Red hat, Debian), Windows.</w:t>
      </w:r>
    </w:p>
    <w:p w14:paraId="4CC13E2F" w14:textId="77777777" w:rsidR="0039309F" w:rsidRPr="005F2793" w:rsidRDefault="001465F1" w:rsidP="0039309F">
      <w:pPr>
        <w:pStyle w:val="ListParagraph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150" w:after="150" w:line="252" w:lineRule="auto"/>
        <w:ind w:right="150"/>
        <w:rPr>
          <w:rFonts w:ascii="Myanmar Text" w:eastAsia="Yu Gothic UI Semibold" w:hAnsi="Myanmar Text" w:cs="Myanmar Text"/>
          <w:b/>
          <w:bCs/>
        </w:rPr>
      </w:pPr>
      <w:r w:rsidRPr="005F2793">
        <w:rPr>
          <w:rFonts w:ascii="Myanmar Text" w:eastAsia="Yu Gothic UI Semibold" w:hAnsi="Myanmar Text" w:cs="Myanmar Text"/>
          <w:b/>
          <w:bCs/>
        </w:rPr>
        <w:t>Version Control</w:t>
      </w:r>
      <w:r w:rsidRPr="005F2793">
        <w:rPr>
          <w:rFonts w:ascii="Myanmar Text" w:eastAsia="Yu Gothic UI Semibold" w:hAnsi="Myanmar Text" w:cs="Myanmar Text"/>
          <w:b/>
          <w:bCs/>
        </w:rPr>
        <w:tab/>
      </w:r>
      <w:r w:rsidRPr="005F2793">
        <w:rPr>
          <w:rFonts w:ascii="Myanmar Text" w:eastAsia="Yu Gothic UI Semibold" w:hAnsi="Myanmar Text" w:cs="Myanmar Text"/>
          <w:b/>
          <w:bCs/>
        </w:rPr>
        <w:tab/>
      </w:r>
      <w:r w:rsidRPr="005F2793">
        <w:rPr>
          <w:rFonts w:ascii="Myanmar Text" w:eastAsia="Yu Gothic UI Semibold" w:hAnsi="Myanmar Text" w:cs="Myanmar Text"/>
          <w:b/>
          <w:bCs/>
        </w:rPr>
        <w:tab/>
        <w:t>:  Git, Subversion.</w:t>
      </w:r>
    </w:p>
    <w:p w14:paraId="2C7B60E0" w14:textId="77777777" w:rsidR="0039309F" w:rsidRPr="005F2793" w:rsidRDefault="001465F1" w:rsidP="0039309F">
      <w:pPr>
        <w:pStyle w:val="ListParagraph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150" w:after="150" w:line="252" w:lineRule="auto"/>
        <w:ind w:right="150"/>
        <w:rPr>
          <w:rFonts w:ascii="Myanmar Text" w:eastAsia="Yu Gothic UI Semibold" w:hAnsi="Myanmar Text" w:cs="Myanmar Text"/>
          <w:b/>
          <w:bCs/>
        </w:rPr>
      </w:pPr>
      <w:r w:rsidRPr="005F2793">
        <w:rPr>
          <w:rFonts w:ascii="Myanmar Text" w:eastAsia="Yu Gothic UI Semibold" w:hAnsi="Myanmar Text" w:cs="Myanmar Text"/>
          <w:b/>
          <w:bCs/>
        </w:rPr>
        <w:t>Repository Management</w:t>
      </w:r>
      <w:r w:rsidRPr="005F2793">
        <w:rPr>
          <w:rFonts w:ascii="Myanmar Text" w:eastAsia="Yu Gothic UI Semibold" w:hAnsi="Myanmar Text" w:cs="Myanmar Text"/>
          <w:b/>
          <w:bCs/>
        </w:rPr>
        <w:tab/>
      </w:r>
      <w:r w:rsidRPr="005F2793">
        <w:rPr>
          <w:rFonts w:ascii="Myanmar Text" w:eastAsia="Yu Gothic UI Semibold" w:hAnsi="Myanmar Text" w:cs="Myanmar Text"/>
          <w:b/>
          <w:bCs/>
        </w:rPr>
        <w:tab/>
        <w:t>:  GitHub, AZURE Repos</w:t>
      </w:r>
    </w:p>
    <w:p w14:paraId="14403603" w14:textId="77777777" w:rsidR="0039309F" w:rsidRPr="005F2793" w:rsidRDefault="001465F1" w:rsidP="0039309F">
      <w:pPr>
        <w:pStyle w:val="ListParagraph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150" w:after="150" w:line="252" w:lineRule="auto"/>
        <w:ind w:right="150"/>
        <w:rPr>
          <w:rFonts w:ascii="Myanmar Text" w:eastAsia="Yu Gothic UI Semibold" w:hAnsi="Myanmar Text" w:cs="Myanmar Text"/>
          <w:b/>
          <w:bCs/>
        </w:rPr>
      </w:pPr>
      <w:r w:rsidRPr="005F2793">
        <w:rPr>
          <w:rFonts w:ascii="Myanmar Text" w:eastAsia="Yu Gothic UI Semibold" w:hAnsi="Myanmar Text" w:cs="Myanmar Text"/>
          <w:b/>
          <w:bCs/>
        </w:rPr>
        <w:t>Scripting</w:t>
      </w:r>
      <w:r w:rsidRPr="005F2793">
        <w:rPr>
          <w:rFonts w:ascii="Myanmar Text" w:eastAsia="Yu Gothic UI Semibold" w:hAnsi="Myanmar Text" w:cs="Myanmar Text"/>
          <w:b/>
          <w:bCs/>
        </w:rPr>
        <w:tab/>
      </w:r>
      <w:r w:rsidRPr="005F2793">
        <w:rPr>
          <w:rFonts w:ascii="Myanmar Text" w:eastAsia="Yu Gothic UI Semibold" w:hAnsi="Myanmar Text" w:cs="Myanmar Text"/>
          <w:b/>
          <w:bCs/>
        </w:rPr>
        <w:tab/>
      </w:r>
      <w:r w:rsidRPr="005F2793">
        <w:rPr>
          <w:rFonts w:ascii="Myanmar Text" w:eastAsia="Yu Gothic UI Semibold" w:hAnsi="Myanmar Text" w:cs="Myanmar Text"/>
          <w:b/>
          <w:bCs/>
        </w:rPr>
        <w:tab/>
      </w:r>
      <w:r w:rsidRPr="005F2793">
        <w:rPr>
          <w:rFonts w:ascii="Myanmar Text" w:eastAsia="Yu Gothic UI Semibold" w:hAnsi="Myanmar Text" w:cs="Myanmar Text"/>
          <w:b/>
          <w:bCs/>
        </w:rPr>
        <w:tab/>
        <w:t>:  PowerShell and Python.</w:t>
      </w:r>
    </w:p>
    <w:p w14:paraId="7E64D33F" w14:textId="77777777" w:rsidR="0039309F" w:rsidRPr="005F2793" w:rsidRDefault="001465F1" w:rsidP="0039309F">
      <w:pPr>
        <w:pStyle w:val="ListParagraph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150" w:after="150" w:line="252" w:lineRule="auto"/>
        <w:ind w:right="150"/>
        <w:rPr>
          <w:rFonts w:ascii="Myanmar Text" w:eastAsia="Verdana" w:hAnsi="Myanmar Text" w:cs="Myanmar Text"/>
          <w:b/>
          <w:bCs/>
        </w:rPr>
      </w:pPr>
      <w:r w:rsidRPr="005F2793">
        <w:rPr>
          <w:rFonts w:ascii="Myanmar Text" w:eastAsia="Yu Gothic UI Semibold" w:hAnsi="Myanmar Text" w:cs="Myanmar Text"/>
          <w:b/>
          <w:bCs/>
        </w:rPr>
        <w:t>CI &amp; CD</w:t>
      </w:r>
      <w:r w:rsidRPr="005F2793">
        <w:rPr>
          <w:rFonts w:ascii="Myanmar Text" w:eastAsia="Yu Gothic UI Semibold" w:hAnsi="Myanmar Text" w:cs="Myanmar Text"/>
          <w:b/>
          <w:bCs/>
        </w:rPr>
        <w:tab/>
      </w:r>
      <w:r w:rsidRPr="005F2793">
        <w:rPr>
          <w:rFonts w:ascii="Myanmar Text" w:eastAsia="Yu Gothic UI Semibold" w:hAnsi="Myanmar Text" w:cs="Myanmar Text"/>
          <w:b/>
          <w:bCs/>
        </w:rPr>
        <w:tab/>
      </w:r>
      <w:r w:rsidRPr="005F2793">
        <w:rPr>
          <w:rFonts w:ascii="Myanmar Text" w:eastAsia="Yu Gothic UI Semibold" w:hAnsi="Myanmar Text" w:cs="Myanmar Text"/>
          <w:b/>
          <w:bCs/>
        </w:rPr>
        <w:tab/>
      </w:r>
      <w:r w:rsidRPr="005F2793">
        <w:rPr>
          <w:rFonts w:ascii="Myanmar Text" w:eastAsia="Yu Gothic UI Semibold" w:hAnsi="Myanmar Text" w:cs="Myanmar Text"/>
          <w:b/>
          <w:bCs/>
        </w:rPr>
        <w:tab/>
        <w:t xml:space="preserve">:  Azure Devops, </w:t>
      </w:r>
      <w:r w:rsidRPr="005F2793">
        <w:rPr>
          <w:rFonts w:ascii="Myanmar Text" w:eastAsia="Yu Gothic UI Semibold" w:hAnsi="Myanmar Text" w:cs="Myanmar Text"/>
          <w:b/>
          <w:bCs/>
        </w:rPr>
        <w:t>Jenkins</w:t>
      </w:r>
      <w:r w:rsidRPr="005F2793">
        <w:rPr>
          <w:rFonts w:ascii="Myanmar Text" w:eastAsia="Verdana" w:hAnsi="Myanmar Text" w:cs="Myanmar Text"/>
          <w:b/>
          <w:bCs/>
        </w:rPr>
        <w:t>.</w:t>
      </w:r>
    </w:p>
    <w:p w14:paraId="7D0926FF" w14:textId="77777777" w:rsidR="0039309F" w:rsidRPr="005F2793" w:rsidRDefault="001465F1" w:rsidP="0039309F">
      <w:pPr>
        <w:pStyle w:val="ListParagraph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150" w:after="150" w:line="252" w:lineRule="auto"/>
        <w:ind w:right="150"/>
        <w:rPr>
          <w:rFonts w:ascii="Myanmar Text" w:eastAsia="Yu Gothic UI Semibold" w:hAnsi="Myanmar Text" w:cs="Myanmar Text"/>
          <w:b/>
          <w:bCs/>
        </w:rPr>
      </w:pPr>
      <w:r w:rsidRPr="005F2793">
        <w:rPr>
          <w:rFonts w:ascii="Myanmar Text" w:eastAsia="Yu Gothic UI Semibold" w:hAnsi="Myanmar Text" w:cs="Myanmar Text"/>
          <w:b/>
          <w:bCs/>
        </w:rPr>
        <w:t>Containerization</w:t>
      </w:r>
      <w:r w:rsidRPr="005F2793">
        <w:rPr>
          <w:rFonts w:ascii="Myanmar Text" w:eastAsia="Yu Gothic UI Semibold" w:hAnsi="Myanmar Text" w:cs="Myanmar Text"/>
          <w:b/>
          <w:bCs/>
        </w:rPr>
        <w:tab/>
      </w:r>
      <w:r w:rsidRPr="005F2793">
        <w:rPr>
          <w:rFonts w:ascii="Myanmar Text" w:eastAsia="Yu Gothic UI Semibold" w:hAnsi="Myanmar Text" w:cs="Myanmar Text"/>
          <w:b/>
          <w:bCs/>
        </w:rPr>
        <w:tab/>
      </w:r>
      <w:r w:rsidRPr="005F2793">
        <w:rPr>
          <w:rFonts w:ascii="Myanmar Text" w:eastAsia="Yu Gothic UI Semibold" w:hAnsi="Myanmar Text" w:cs="Myanmar Text"/>
          <w:b/>
          <w:bCs/>
        </w:rPr>
        <w:tab/>
        <w:t xml:space="preserve">:  Docker, Kubernetes </w:t>
      </w:r>
    </w:p>
    <w:p w14:paraId="632A0271" w14:textId="77777777" w:rsidR="0039309F" w:rsidRPr="005F2793" w:rsidRDefault="001465F1" w:rsidP="0039309F">
      <w:pPr>
        <w:pStyle w:val="ListParagraph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150" w:after="150" w:line="252" w:lineRule="auto"/>
        <w:ind w:right="150"/>
        <w:rPr>
          <w:rFonts w:ascii="Myanmar Text" w:eastAsia="Yu Gothic UI Semibold" w:hAnsi="Myanmar Text" w:cs="Myanmar Text"/>
          <w:b/>
          <w:bCs/>
        </w:rPr>
      </w:pPr>
      <w:r w:rsidRPr="005F2793">
        <w:rPr>
          <w:rFonts w:ascii="Myanmar Text" w:eastAsia="Yu Gothic UI Semibold" w:hAnsi="Myanmar Text" w:cs="Myanmar Text"/>
          <w:b/>
          <w:bCs/>
        </w:rPr>
        <w:t>Configuration Management</w:t>
      </w:r>
      <w:r w:rsidRPr="005F2793">
        <w:rPr>
          <w:rFonts w:ascii="Myanmar Text" w:eastAsia="Yu Gothic UI Semibold" w:hAnsi="Myanmar Text" w:cs="Myanmar Text"/>
          <w:b/>
          <w:bCs/>
        </w:rPr>
        <w:tab/>
      </w:r>
      <w:r w:rsidRPr="005F2793">
        <w:rPr>
          <w:rFonts w:ascii="Myanmar Text" w:eastAsia="Yu Gothic UI Semibold" w:hAnsi="Myanmar Text" w:cs="Myanmar Text"/>
          <w:b/>
          <w:bCs/>
        </w:rPr>
        <w:tab/>
        <w:t xml:space="preserve">:  Ansible </w:t>
      </w:r>
    </w:p>
    <w:p w14:paraId="5DAC81FD" w14:textId="77777777" w:rsidR="0039309F" w:rsidRPr="005F2793" w:rsidRDefault="001465F1" w:rsidP="0039309F">
      <w:pPr>
        <w:pStyle w:val="ListParagraph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150" w:after="150" w:line="252" w:lineRule="auto"/>
        <w:ind w:right="150"/>
        <w:rPr>
          <w:rFonts w:ascii="Myanmar Text" w:eastAsia="Yu Gothic UI Semibold" w:hAnsi="Myanmar Text" w:cs="Myanmar Text"/>
          <w:b/>
          <w:bCs/>
        </w:rPr>
      </w:pPr>
      <w:r w:rsidRPr="005F2793">
        <w:rPr>
          <w:rFonts w:ascii="Myanmar Text" w:eastAsia="Yu Gothic UI Semibold" w:hAnsi="Myanmar Text" w:cs="Myanmar Text"/>
          <w:b/>
          <w:bCs/>
        </w:rPr>
        <w:t>Build Tools</w:t>
      </w:r>
      <w:r w:rsidRPr="005F2793">
        <w:rPr>
          <w:rFonts w:ascii="Myanmar Text" w:eastAsia="Yu Gothic UI Semibold" w:hAnsi="Myanmar Text" w:cs="Myanmar Text"/>
          <w:b/>
          <w:bCs/>
        </w:rPr>
        <w:tab/>
      </w:r>
      <w:r w:rsidRPr="005F2793">
        <w:rPr>
          <w:rFonts w:ascii="Myanmar Text" w:eastAsia="Yu Gothic UI Semibold" w:hAnsi="Myanmar Text" w:cs="Myanmar Text"/>
          <w:b/>
          <w:bCs/>
        </w:rPr>
        <w:tab/>
      </w:r>
      <w:r w:rsidRPr="005F2793">
        <w:rPr>
          <w:rFonts w:ascii="Myanmar Text" w:eastAsia="Yu Gothic UI Semibold" w:hAnsi="Myanmar Text" w:cs="Myanmar Text"/>
          <w:b/>
          <w:bCs/>
        </w:rPr>
        <w:tab/>
      </w:r>
      <w:r w:rsidRPr="005F2793">
        <w:rPr>
          <w:rFonts w:ascii="Myanmar Text" w:eastAsia="Yu Gothic UI Semibold" w:hAnsi="Myanmar Text" w:cs="Myanmar Text"/>
          <w:b/>
          <w:bCs/>
        </w:rPr>
        <w:tab/>
        <w:t>:  Maven, MS Build</w:t>
      </w:r>
      <w:r w:rsidR="00CA554B" w:rsidRPr="005F2793">
        <w:rPr>
          <w:rFonts w:ascii="Myanmar Text" w:eastAsia="Yu Gothic UI Semibold" w:hAnsi="Myanmar Text" w:cs="Myanmar Text"/>
          <w:b/>
          <w:bCs/>
        </w:rPr>
        <w:t>.</w:t>
      </w:r>
    </w:p>
    <w:p w14:paraId="3E03B80D" w14:textId="77777777" w:rsidR="0039309F" w:rsidRPr="005F2793" w:rsidRDefault="001465F1" w:rsidP="0039309F">
      <w:pPr>
        <w:pStyle w:val="ListParagraph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150" w:after="150" w:line="252" w:lineRule="auto"/>
        <w:ind w:right="150"/>
        <w:rPr>
          <w:rFonts w:ascii="Myanmar Text" w:eastAsia="Yu Gothic UI Semibold" w:hAnsi="Myanmar Text" w:cs="Myanmar Text"/>
          <w:b/>
          <w:bCs/>
          <w:sz w:val="20"/>
        </w:rPr>
      </w:pPr>
      <w:r w:rsidRPr="005F2793">
        <w:rPr>
          <w:rFonts w:ascii="Myanmar Text" w:eastAsia="Yu Gothic UI Semibold" w:hAnsi="Myanmar Text" w:cs="Myanmar Text"/>
          <w:b/>
          <w:bCs/>
        </w:rPr>
        <w:t xml:space="preserve">Cloud Technologies </w:t>
      </w:r>
      <w:r w:rsidRPr="005F2793">
        <w:rPr>
          <w:rFonts w:ascii="Myanmar Text" w:eastAsia="Yu Gothic UI Semibold" w:hAnsi="Myanmar Text" w:cs="Myanmar Text"/>
          <w:b/>
          <w:bCs/>
        </w:rPr>
        <w:tab/>
      </w:r>
      <w:r w:rsidRPr="005F2793">
        <w:rPr>
          <w:rFonts w:ascii="Myanmar Text" w:eastAsia="Yu Gothic UI Semibold" w:hAnsi="Myanmar Text" w:cs="Myanmar Text"/>
          <w:b/>
          <w:bCs/>
        </w:rPr>
        <w:tab/>
      </w:r>
      <w:r w:rsidRPr="005F2793">
        <w:rPr>
          <w:rFonts w:ascii="Myanmar Text" w:eastAsia="Yu Gothic UI Semibold" w:hAnsi="Myanmar Text" w:cs="Myanmar Text"/>
          <w:b/>
          <w:bCs/>
        </w:rPr>
        <w:tab/>
        <w:t>:  AWS and Azure.</w:t>
      </w:r>
    </w:p>
    <w:p w14:paraId="2FB8AF34" w14:textId="77777777" w:rsidR="0039309F" w:rsidRPr="005F2793" w:rsidRDefault="001465F1" w:rsidP="0039309F">
      <w:pPr>
        <w:pStyle w:val="ListParagraph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150" w:after="150" w:line="252" w:lineRule="auto"/>
        <w:ind w:right="150"/>
        <w:rPr>
          <w:rFonts w:ascii="Myanmar Text" w:eastAsia="Yu Gothic UI Semibold" w:hAnsi="Myanmar Text" w:cs="Myanmar Text"/>
          <w:b/>
          <w:bCs/>
        </w:rPr>
      </w:pPr>
      <w:r w:rsidRPr="005F2793">
        <w:rPr>
          <w:rFonts w:ascii="Myanmar Text" w:eastAsia="Yu Gothic UI Semibold" w:hAnsi="Myanmar Text" w:cs="Myanmar Text"/>
          <w:b/>
          <w:bCs/>
        </w:rPr>
        <w:t>Web Servers</w:t>
      </w:r>
      <w:r w:rsidRPr="005F2793">
        <w:rPr>
          <w:rFonts w:ascii="Myanmar Text" w:eastAsia="Yu Gothic UI Semibold" w:hAnsi="Myanmar Text" w:cs="Myanmar Text"/>
          <w:b/>
          <w:bCs/>
        </w:rPr>
        <w:tab/>
      </w:r>
      <w:r w:rsidRPr="005F2793">
        <w:rPr>
          <w:rFonts w:ascii="Myanmar Text" w:eastAsia="Yu Gothic UI Semibold" w:hAnsi="Myanmar Text" w:cs="Myanmar Text"/>
          <w:b/>
          <w:bCs/>
        </w:rPr>
        <w:tab/>
      </w:r>
      <w:r w:rsidRPr="005F2793">
        <w:rPr>
          <w:rFonts w:ascii="Myanmar Text" w:eastAsia="Yu Gothic UI Semibold" w:hAnsi="Myanmar Text" w:cs="Myanmar Text"/>
          <w:b/>
          <w:bCs/>
        </w:rPr>
        <w:tab/>
      </w:r>
      <w:r w:rsidRPr="005F2793">
        <w:rPr>
          <w:rFonts w:ascii="Myanmar Text" w:eastAsia="Yu Gothic UI Semibold" w:hAnsi="Myanmar Text" w:cs="Myanmar Text"/>
          <w:b/>
          <w:bCs/>
        </w:rPr>
        <w:tab/>
        <w:t xml:space="preserve">:  Apache, </w:t>
      </w:r>
      <w:r w:rsidR="00DE60F1" w:rsidRPr="005F2793">
        <w:rPr>
          <w:rFonts w:ascii="Myanmar Text" w:eastAsia="Yu Gothic UI Semibold" w:hAnsi="Myanmar Text" w:cs="Myanmar Text"/>
          <w:b/>
          <w:bCs/>
        </w:rPr>
        <w:t>Ngnix,</w:t>
      </w:r>
      <w:r w:rsidR="00B265AD" w:rsidRPr="005F2793">
        <w:rPr>
          <w:rFonts w:ascii="Myanmar Text" w:eastAsia="Yu Gothic UI Semibold" w:hAnsi="Myanmar Text" w:cs="Myanmar Text"/>
          <w:b/>
          <w:bCs/>
        </w:rPr>
        <w:t xml:space="preserve"> Microsoft IIS</w:t>
      </w:r>
    </w:p>
    <w:p w14:paraId="5B26279E" w14:textId="77777777" w:rsidR="00CA554B" w:rsidRPr="005F2793" w:rsidRDefault="001465F1" w:rsidP="005F2793">
      <w:pPr>
        <w:pStyle w:val="Bullet"/>
        <w:numPr>
          <w:ilvl w:val="0"/>
          <w:numId w:val="0"/>
        </w:numPr>
        <w:tabs>
          <w:tab w:val="left" w:pos="360"/>
        </w:tabs>
        <w:spacing w:before="120" w:after="120" w:line="276" w:lineRule="auto"/>
        <w:rPr>
          <w:rFonts w:ascii="Yu Gothic UI Semibold" w:eastAsia="Yu Gothic UI Semibold" w:hAnsi="Yu Gothic UI Semibold" w:cs="Myanmar Text"/>
          <w:color w:val="002060"/>
          <w:sz w:val="32"/>
          <w:szCs w:val="32"/>
        </w:rPr>
      </w:pPr>
      <w:r w:rsidRPr="00DF28C4">
        <w:rPr>
          <w:rFonts w:asciiTheme="majorHAnsi" w:hAnsiTheme="majorHAnsi" w:cs="Myanmar Text"/>
          <w:b/>
          <w:bCs/>
          <w:color w:val="002060"/>
          <w:sz w:val="28"/>
          <w:u w:val="single"/>
        </w:rPr>
        <w:t xml:space="preserve">WORK EXPERINCE </w:t>
      </w:r>
    </w:p>
    <w:p w14:paraId="61CACE69" w14:textId="77777777" w:rsidR="00CA554B" w:rsidRPr="00AE6EEF" w:rsidRDefault="001465F1" w:rsidP="0039309F">
      <w:pPr>
        <w:pStyle w:val="Body"/>
        <w:numPr>
          <w:ilvl w:val="0"/>
          <w:numId w:val="9"/>
        </w:numPr>
        <w:spacing w:after="0"/>
        <w:rPr>
          <w:rFonts w:ascii="Myanmar Text" w:eastAsia="Yu Gothic UI Semibold" w:hAnsi="Myanmar Text" w:cs="Myanmar Text"/>
          <w:sz w:val="24"/>
          <w:szCs w:val="24"/>
          <w:lang w:val="en-GB"/>
        </w:rPr>
      </w:pPr>
      <w:r w:rsidRPr="005F2793">
        <w:rPr>
          <w:rFonts w:ascii="Myanmar Text" w:eastAsia="Yu Gothic UI Semibold" w:hAnsi="Myanmar Text" w:cs="Myanmar Text"/>
          <w:color w:val="000000" w:themeColor="text1"/>
          <w:sz w:val="24"/>
        </w:rPr>
        <w:t xml:space="preserve">Working as a </w:t>
      </w:r>
      <w:r w:rsidRPr="005F2793">
        <w:rPr>
          <w:rFonts w:ascii="Myanmar Text" w:eastAsia="Yu Gothic UI Semibold" w:hAnsi="Myanmar Text" w:cs="Myanmar Text"/>
          <w:color w:val="000000" w:themeColor="text1"/>
          <w:sz w:val="24"/>
        </w:rPr>
        <w:t xml:space="preserve">Software Engineer at </w:t>
      </w:r>
      <w:r w:rsidRPr="005F2793">
        <w:rPr>
          <w:rFonts w:ascii="Myanmar Text" w:eastAsia="Yu Gothic UI Semibold" w:hAnsi="Myanmar Text" w:cs="Myanmar Text"/>
          <w:b/>
          <w:bCs/>
          <w:color w:val="000000" w:themeColor="text1"/>
          <w:sz w:val="24"/>
        </w:rPr>
        <w:t>Stigentech IT Services</w:t>
      </w:r>
      <w:r w:rsidRPr="005F2793">
        <w:rPr>
          <w:rFonts w:ascii="Myanmar Text" w:eastAsia="Yu Gothic UI Semibold" w:hAnsi="Myanmar Text" w:cs="Myanmar Text"/>
          <w:color w:val="000000" w:themeColor="text1"/>
          <w:sz w:val="24"/>
        </w:rPr>
        <w:t xml:space="preserve"> (</w:t>
      </w:r>
      <w:r w:rsidRPr="005F2793">
        <w:rPr>
          <w:rFonts w:ascii="Myanmar Text" w:eastAsia="Yu Gothic UI Semibold" w:hAnsi="Myanmar Text" w:cs="Myanmar Text"/>
          <w:sz w:val="24"/>
          <w:szCs w:val="24"/>
          <w:lang w:val="en-GB"/>
        </w:rPr>
        <w:t>From June 2016 – till date)</w:t>
      </w:r>
    </w:p>
    <w:p w14:paraId="3C5D6F35" w14:textId="77777777" w:rsidR="00DF28C4" w:rsidRPr="00CB3274" w:rsidRDefault="001465F1" w:rsidP="00DF28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-5" w:firstLine="5"/>
        <w:rPr>
          <w:rFonts w:ascii="Yu Gothic UI Semibold" w:eastAsia="Yu Gothic UI Semibold" w:hAnsi="Yu Gothic UI Semibold" w:cs="Myanmar Text"/>
          <w:b/>
          <w:bCs/>
          <w:color w:val="000000" w:themeColor="text1"/>
          <w:szCs w:val="20"/>
        </w:rPr>
      </w:pPr>
      <w:r w:rsidRPr="00CB3274">
        <w:rPr>
          <w:rFonts w:ascii="Yu Gothic UI Semibold" w:eastAsia="Yu Gothic UI Semibold" w:hAnsi="Yu Gothic UI Semibold" w:cs="Myanmar Text"/>
          <w:b/>
          <w:bCs/>
          <w:color w:val="000000" w:themeColor="text1"/>
          <w:szCs w:val="20"/>
          <w:u w:val="single"/>
        </w:rPr>
        <w:lastRenderedPageBreak/>
        <w:t>Project#</w:t>
      </w:r>
      <w:r w:rsidR="00CB3274" w:rsidRPr="00CB3274">
        <w:rPr>
          <w:rFonts w:ascii="Yu Gothic UI Semibold" w:eastAsia="Yu Gothic UI Semibold" w:hAnsi="Yu Gothic UI Semibold" w:cs="Myanmar Text"/>
          <w:b/>
          <w:bCs/>
          <w:color w:val="000000" w:themeColor="text1"/>
          <w:szCs w:val="20"/>
          <w:u w:val="single"/>
        </w:rPr>
        <w:t>1</w:t>
      </w:r>
      <w:r w:rsidR="00CB3274" w:rsidRPr="00CB3274">
        <w:rPr>
          <w:rFonts w:ascii="Yu Gothic UI Semibold" w:eastAsia="Yu Gothic UI Semibold" w:hAnsi="Yu Gothic UI Semibold" w:cs="Myanmar Text"/>
          <w:b/>
          <w:bCs/>
          <w:color w:val="000000" w:themeColor="text1"/>
          <w:szCs w:val="20"/>
        </w:rPr>
        <w:t xml:space="preserve"> </w:t>
      </w:r>
      <w:r w:rsidR="00CB3274" w:rsidRPr="00CB3274">
        <w:rPr>
          <w:rFonts w:ascii="Yu Gothic UI Semibold" w:eastAsia="Yu Gothic UI Semibold" w:hAnsi="Yu Gothic UI Semibold" w:cs="Myanmar Text"/>
          <w:b/>
          <w:bCs/>
          <w:color w:val="000000" w:themeColor="text1"/>
          <w:szCs w:val="20"/>
        </w:rPr>
        <w:tab/>
      </w:r>
      <w:r w:rsidR="00CB3274" w:rsidRPr="00CB3274">
        <w:rPr>
          <w:rFonts w:ascii="Yu Gothic UI Semibold" w:eastAsia="Yu Gothic UI Semibold" w:hAnsi="Yu Gothic UI Semibold" w:cs="Myanmar Text"/>
          <w:b/>
          <w:bCs/>
          <w:color w:val="000000" w:themeColor="text1"/>
          <w:szCs w:val="20"/>
        </w:rPr>
        <w:tab/>
      </w:r>
      <w:r w:rsidR="00CB3274">
        <w:rPr>
          <w:rFonts w:ascii="Yu Gothic UI Semibold" w:eastAsia="Yu Gothic UI Semibold" w:hAnsi="Yu Gothic UI Semibold" w:cs="Myanmar Text"/>
          <w:b/>
          <w:bCs/>
          <w:color w:val="000000" w:themeColor="text1"/>
          <w:szCs w:val="20"/>
        </w:rPr>
        <w:tab/>
      </w:r>
      <w:r w:rsidR="00CB3274">
        <w:rPr>
          <w:rFonts w:ascii="Yu Gothic UI Semibold" w:eastAsia="Yu Gothic UI Semibold" w:hAnsi="Yu Gothic UI Semibold" w:cs="Myanmar Text"/>
          <w:b/>
          <w:bCs/>
          <w:color w:val="000000" w:themeColor="text1"/>
          <w:szCs w:val="20"/>
        </w:rPr>
        <w:tab/>
        <w:t xml:space="preserve">                          </w:t>
      </w:r>
      <w:r w:rsidR="00CB3274">
        <w:rPr>
          <w:rFonts w:ascii="Yu Gothic UI Semibold" w:eastAsia="Yu Gothic UI Semibold" w:hAnsi="Yu Gothic UI Semibold" w:cs="Myanmar Text"/>
          <w:b/>
          <w:bCs/>
          <w:color w:val="000000" w:themeColor="text1"/>
          <w:szCs w:val="20"/>
        </w:rPr>
        <w:tab/>
      </w:r>
      <w:r w:rsidR="00CB3274">
        <w:rPr>
          <w:rFonts w:ascii="Yu Gothic UI Semibold" w:eastAsia="Yu Gothic UI Semibold" w:hAnsi="Yu Gothic UI Semibold" w:cs="Myanmar Text"/>
          <w:b/>
          <w:bCs/>
          <w:color w:val="000000" w:themeColor="text1"/>
          <w:szCs w:val="20"/>
        </w:rPr>
        <w:tab/>
        <w:t>(September 2017 to till date)</w:t>
      </w:r>
    </w:p>
    <w:p w14:paraId="67800EA8" w14:textId="77777777" w:rsidR="00DF28C4" w:rsidRDefault="001465F1" w:rsidP="00DF28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-5" w:firstLine="725"/>
        <w:rPr>
          <w:rFonts w:ascii="Yu Gothic UI Semibold" w:eastAsia="Yu Gothic UI Semibold" w:hAnsi="Yu Gothic UI Semibold" w:cs="Myanmar Text"/>
          <w:b/>
          <w:bCs/>
          <w:color w:val="000000" w:themeColor="text1"/>
          <w:szCs w:val="20"/>
        </w:rPr>
      </w:pPr>
      <w:r>
        <w:rPr>
          <w:rFonts w:ascii="Yu Gothic UI Semibold" w:eastAsia="Yu Gothic UI Semibold" w:hAnsi="Yu Gothic UI Semibold" w:cs="Myanmar Text"/>
          <w:b/>
          <w:bCs/>
          <w:color w:val="000000" w:themeColor="text1"/>
          <w:szCs w:val="20"/>
        </w:rPr>
        <w:t>C</w:t>
      </w:r>
      <w:r w:rsidRPr="000826F0">
        <w:rPr>
          <w:rFonts w:ascii="Yu Gothic UI Semibold" w:eastAsia="Yu Gothic UI Semibold" w:hAnsi="Yu Gothic UI Semibold" w:cs="Myanmar Text"/>
          <w:b/>
          <w:bCs/>
          <w:color w:val="000000" w:themeColor="text1"/>
          <w:szCs w:val="20"/>
        </w:rPr>
        <w:t>lient</w:t>
      </w:r>
      <w:r w:rsidRPr="000826F0">
        <w:rPr>
          <w:rFonts w:ascii="Yu Gothic UI Semibold" w:eastAsia="Yu Gothic UI Semibold" w:hAnsi="Yu Gothic UI Semibold" w:cs="Myanmar Text"/>
          <w:b/>
          <w:bCs/>
          <w:color w:val="000000" w:themeColor="text1"/>
          <w:szCs w:val="20"/>
        </w:rPr>
        <w:tab/>
      </w:r>
      <w:r w:rsidRPr="000826F0">
        <w:rPr>
          <w:rFonts w:ascii="Yu Gothic UI Semibold" w:eastAsia="Yu Gothic UI Semibold" w:hAnsi="Yu Gothic UI Semibold" w:cs="Myanmar Text"/>
          <w:b/>
          <w:bCs/>
          <w:color w:val="000000" w:themeColor="text1"/>
          <w:szCs w:val="20"/>
        </w:rPr>
        <w:tab/>
      </w:r>
      <w:r w:rsidRPr="000826F0">
        <w:rPr>
          <w:rFonts w:ascii="Yu Gothic UI Semibold" w:eastAsia="Yu Gothic UI Semibold" w:hAnsi="Yu Gothic UI Semibold" w:cs="Myanmar Text"/>
          <w:b/>
          <w:bCs/>
          <w:color w:val="000000" w:themeColor="text1"/>
          <w:szCs w:val="20"/>
        </w:rPr>
        <w:tab/>
      </w:r>
      <w:r w:rsidRPr="000826F0">
        <w:rPr>
          <w:rFonts w:ascii="Yu Gothic UI Semibold" w:eastAsia="Yu Gothic UI Semibold" w:hAnsi="Yu Gothic UI Semibold" w:cs="Myanmar Text"/>
          <w:b/>
          <w:bCs/>
          <w:color w:val="000000" w:themeColor="text1"/>
          <w:szCs w:val="20"/>
        </w:rPr>
        <w:tab/>
        <w:t xml:space="preserve">: </w:t>
      </w:r>
      <w:r>
        <w:rPr>
          <w:rFonts w:ascii="Yu Gothic UI Semibold" w:eastAsia="Yu Gothic UI Semibold" w:hAnsi="Yu Gothic UI Semibold" w:cs="Myanmar Text"/>
          <w:b/>
          <w:bCs/>
          <w:color w:val="000000" w:themeColor="text1"/>
          <w:szCs w:val="20"/>
        </w:rPr>
        <w:t>Walkingtree</w:t>
      </w:r>
      <w:r w:rsidR="00CB3274">
        <w:rPr>
          <w:rFonts w:ascii="Yu Gothic UI Semibold" w:eastAsia="Yu Gothic UI Semibold" w:hAnsi="Yu Gothic UI Semibold" w:cs="Myanmar Text"/>
          <w:b/>
          <w:bCs/>
          <w:color w:val="000000" w:themeColor="text1"/>
          <w:szCs w:val="20"/>
        </w:rPr>
        <w:tab/>
        <w:t xml:space="preserve"> </w:t>
      </w:r>
    </w:p>
    <w:p w14:paraId="36BF2B08" w14:textId="77777777" w:rsidR="00DF28C4" w:rsidRPr="00A25792" w:rsidRDefault="001465F1" w:rsidP="00DF28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-5" w:firstLine="725"/>
        <w:rPr>
          <w:rFonts w:cstheme="minorHAnsi"/>
          <w:b/>
          <w:u w:color="000000"/>
        </w:rPr>
      </w:pPr>
      <w:r>
        <w:rPr>
          <w:rFonts w:ascii="Yu Gothic UI Semibold" w:eastAsia="Yu Gothic UI Semibold" w:hAnsi="Yu Gothic UI Semibold" w:cs="Myanmar Text"/>
          <w:b/>
          <w:bCs/>
          <w:color w:val="000000" w:themeColor="text1"/>
          <w:szCs w:val="20"/>
        </w:rPr>
        <w:t>R</w:t>
      </w:r>
      <w:r w:rsidRPr="000826F0">
        <w:rPr>
          <w:rFonts w:ascii="Yu Gothic UI Semibold" w:eastAsia="Yu Gothic UI Semibold" w:hAnsi="Yu Gothic UI Semibold" w:cs="Myanmar Text"/>
          <w:b/>
          <w:bCs/>
          <w:color w:val="000000" w:themeColor="text1"/>
          <w:szCs w:val="20"/>
        </w:rPr>
        <w:t>ole</w:t>
      </w:r>
      <w:r w:rsidRPr="000826F0">
        <w:rPr>
          <w:rFonts w:ascii="Yu Gothic UI Semibold" w:eastAsia="Yu Gothic UI Semibold" w:hAnsi="Yu Gothic UI Semibold" w:cs="Myanmar Text"/>
          <w:b/>
          <w:bCs/>
          <w:color w:val="000000" w:themeColor="text1"/>
          <w:szCs w:val="20"/>
        </w:rPr>
        <w:tab/>
      </w:r>
      <w:r w:rsidRPr="000826F0">
        <w:rPr>
          <w:rFonts w:ascii="Yu Gothic UI Semibold" w:eastAsia="Yu Gothic UI Semibold" w:hAnsi="Yu Gothic UI Semibold" w:cs="Myanmar Text"/>
          <w:b/>
          <w:bCs/>
          <w:color w:val="000000" w:themeColor="text1"/>
          <w:szCs w:val="20"/>
        </w:rPr>
        <w:tab/>
      </w:r>
      <w:r w:rsidRPr="000826F0">
        <w:rPr>
          <w:rFonts w:ascii="Yu Gothic UI Semibold" w:eastAsia="Yu Gothic UI Semibold" w:hAnsi="Yu Gothic UI Semibold" w:cs="Myanmar Text"/>
          <w:b/>
          <w:bCs/>
          <w:color w:val="000000" w:themeColor="text1"/>
          <w:szCs w:val="20"/>
        </w:rPr>
        <w:tab/>
      </w:r>
      <w:r w:rsidRPr="000826F0">
        <w:rPr>
          <w:rFonts w:ascii="Yu Gothic UI Semibold" w:eastAsia="Yu Gothic UI Semibold" w:hAnsi="Yu Gothic UI Semibold" w:cs="Myanmar Text"/>
          <w:b/>
          <w:bCs/>
          <w:color w:val="000000" w:themeColor="text1"/>
          <w:szCs w:val="20"/>
        </w:rPr>
        <w:tab/>
        <w:t xml:space="preserve">: </w:t>
      </w:r>
      <w:r>
        <w:rPr>
          <w:rFonts w:ascii="Yu Gothic UI Semibold" w:eastAsia="Yu Gothic UI Semibold" w:hAnsi="Yu Gothic UI Semibold" w:cs="Myanmar Text"/>
          <w:b/>
          <w:bCs/>
          <w:color w:val="000000" w:themeColor="text1"/>
          <w:szCs w:val="20"/>
        </w:rPr>
        <w:t xml:space="preserve">Azure </w:t>
      </w:r>
      <w:r w:rsidRPr="000826F0">
        <w:rPr>
          <w:rFonts w:ascii="Yu Gothic UI Semibold" w:eastAsia="Yu Gothic UI Semibold" w:hAnsi="Yu Gothic UI Semibold" w:cs="Myanmar Text"/>
          <w:b/>
          <w:bCs/>
          <w:color w:val="000000" w:themeColor="text1"/>
          <w:szCs w:val="20"/>
        </w:rPr>
        <w:t>Devops Engineer</w:t>
      </w:r>
    </w:p>
    <w:p w14:paraId="5EE2B03D" w14:textId="77777777" w:rsidR="00DF28C4" w:rsidRPr="00CF5F12" w:rsidRDefault="00DF28C4" w:rsidP="00DF28C4">
      <w:pPr>
        <w:spacing w:after="0"/>
        <w:ind w:left="-5"/>
        <w:rPr>
          <w:rFonts w:cstheme="minorHAnsi"/>
          <w:b/>
          <w:u w:color="000000"/>
        </w:rPr>
      </w:pPr>
    </w:p>
    <w:p w14:paraId="3990084D" w14:textId="77777777" w:rsidR="00DF28C4" w:rsidRPr="00D8624E" w:rsidRDefault="00DF28C4" w:rsidP="00DF28C4">
      <w:pPr>
        <w:spacing w:after="0"/>
        <w:ind w:left="-5" w:right="205"/>
        <w:rPr>
          <w:rFonts w:cstheme="minorHAnsi"/>
        </w:rPr>
      </w:pPr>
    </w:p>
    <w:p w14:paraId="659B3A47" w14:textId="77777777" w:rsidR="00DF28C4" w:rsidRDefault="001465F1" w:rsidP="00DF28C4">
      <w:pPr>
        <w:spacing w:after="0"/>
        <w:ind w:left="-5"/>
        <w:rPr>
          <w:rFonts w:ascii="Yu Gothic UI Semibold" w:eastAsia="Yu Gothic UI Semibold" w:hAnsi="Yu Gothic UI Semibold" w:cstheme="minorHAnsi"/>
          <w:b/>
          <w:u w:val="single"/>
        </w:rPr>
      </w:pPr>
      <w:r w:rsidRPr="00A25792">
        <w:rPr>
          <w:rFonts w:ascii="Yu Gothic UI Semibold" w:eastAsia="Yu Gothic UI Semibold" w:hAnsi="Yu Gothic UI Semibold" w:cstheme="minorHAnsi"/>
          <w:b/>
          <w:u w:val="single"/>
        </w:rPr>
        <w:t>Responsibilities:</w:t>
      </w:r>
    </w:p>
    <w:p w14:paraId="0F179A80" w14:textId="77777777" w:rsidR="00DF28C4" w:rsidRDefault="00DF28C4" w:rsidP="00DF28C4">
      <w:pPr>
        <w:spacing w:after="0"/>
        <w:ind w:left="-5"/>
        <w:rPr>
          <w:rFonts w:ascii="Yu Gothic UI Semibold" w:eastAsia="Yu Gothic UI Semibold" w:hAnsi="Yu Gothic UI Semibold" w:cstheme="minorHAnsi"/>
          <w:b/>
          <w:u w:val="single"/>
        </w:rPr>
      </w:pPr>
    </w:p>
    <w:p w14:paraId="178ED8C6" w14:textId="77777777" w:rsidR="00DF28C4" w:rsidRPr="005F2793" w:rsidRDefault="001465F1" w:rsidP="00DF28C4">
      <w:pPr>
        <w:pStyle w:val="ListParagraph"/>
        <w:numPr>
          <w:ilvl w:val="0"/>
          <w:numId w:val="6"/>
        </w:numPr>
        <w:spacing w:after="0"/>
        <w:rPr>
          <w:rFonts w:ascii="Myanmar Text" w:eastAsia="Yu Gothic UI Semibold" w:hAnsi="Myanmar Text" w:cs="Myanmar Text"/>
          <w:b/>
          <w:u w:val="single"/>
        </w:rPr>
      </w:pPr>
      <w:r w:rsidRPr="005F2793">
        <w:rPr>
          <w:rFonts w:ascii="Myanmar Text" w:eastAsia="Yu Gothic UI Semibold" w:hAnsi="Myanmar Text" w:cs="Myanmar Text"/>
          <w:bCs/>
        </w:rPr>
        <w:t>I</w:t>
      </w:r>
      <w:r w:rsidRPr="005F2793">
        <w:rPr>
          <w:rFonts w:ascii="Myanmar Text" w:eastAsia="Yu Gothic UI Semibold" w:hAnsi="Myanmar Text" w:cs="Myanmar Text"/>
        </w:rPr>
        <w:t xml:space="preserve">nvolved in the process of </w:t>
      </w:r>
      <w:r w:rsidRPr="005F2793">
        <w:rPr>
          <w:rFonts w:ascii="Myanmar Text" w:eastAsia="Yu Gothic UI Semibold" w:hAnsi="Myanmar Text" w:cs="Myanmar Text"/>
        </w:rPr>
        <w:t>hosting/deploying the entire application in to Microsoft Azure Cloud.</w:t>
      </w:r>
    </w:p>
    <w:p w14:paraId="5E1EE737" w14:textId="77777777" w:rsidR="00C577A5" w:rsidRPr="005F2793" w:rsidRDefault="001465F1" w:rsidP="00C577A5">
      <w:pPr>
        <w:pStyle w:val="ListParagraph"/>
        <w:numPr>
          <w:ilvl w:val="0"/>
          <w:numId w:val="6"/>
        </w:numPr>
        <w:spacing w:after="0"/>
        <w:rPr>
          <w:rFonts w:ascii="Myanmar Text" w:eastAsia="Yu Gothic UI Semibold" w:hAnsi="Myanmar Text" w:cs="Myanmar Text"/>
          <w:b/>
          <w:u w:val="single"/>
        </w:rPr>
      </w:pPr>
      <w:r w:rsidRPr="005F2793">
        <w:rPr>
          <w:rFonts w:ascii="Myanmar Text" w:eastAsia="Yu Gothic UI Semibold" w:hAnsi="Myanmar Text" w:cs="Myanmar Text"/>
        </w:rPr>
        <w:t xml:space="preserve">Working with Microsoft Azure Cloud Services and deploying the servers through Azure Resource Manager Templates or Azure Portal. </w:t>
      </w:r>
    </w:p>
    <w:p w14:paraId="6299072A" w14:textId="77777777" w:rsidR="00C577A5" w:rsidRPr="005F2793" w:rsidRDefault="001465F1" w:rsidP="00C577A5">
      <w:pPr>
        <w:pStyle w:val="ListParagraph"/>
        <w:numPr>
          <w:ilvl w:val="0"/>
          <w:numId w:val="6"/>
        </w:numPr>
        <w:spacing w:after="0"/>
        <w:rPr>
          <w:rFonts w:ascii="Myanmar Text" w:eastAsia="Yu Gothic UI Semibold" w:hAnsi="Myanmar Text" w:cs="Myanmar Text"/>
          <w:bCs/>
          <w:sz w:val="20"/>
          <w:szCs w:val="20"/>
          <w:u w:val="single"/>
        </w:rPr>
      </w:pPr>
      <w:r w:rsidRPr="0043521E">
        <w:rPr>
          <w:rFonts w:ascii="Myanmar Text" w:eastAsia="Yu Gothic UI Semibold" w:hAnsi="Myanmar Text" w:cs="Myanmar Text"/>
          <w:b/>
          <w:color w:val="000000"/>
          <w:szCs w:val="20"/>
        </w:rPr>
        <w:t>Webapps</w:t>
      </w:r>
      <w:r w:rsidRPr="005F2793">
        <w:rPr>
          <w:rFonts w:ascii="Myanmar Text" w:eastAsia="Yu Gothic UI Semibold" w:hAnsi="Myanmar Text" w:cs="Myanmar Text"/>
          <w:bCs/>
          <w:color w:val="000000"/>
          <w:szCs w:val="20"/>
        </w:rPr>
        <w:t xml:space="preserve"> deployment using </w:t>
      </w:r>
      <w:r w:rsidRPr="0043521E">
        <w:rPr>
          <w:rFonts w:ascii="Myanmar Text" w:eastAsia="Yu Gothic UI Semibold" w:hAnsi="Myanmar Text" w:cs="Myanmar Text"/>
          <w:b/>
          <w:color w:val="000000"/>
          <w:szCs w:val="20"/>
        </w:rPr>
        <w:t>ARM template</w:t>
      </w:r>
      <w:r w:rsidRPr="005F2793">
        <w:rPr>
          <w:rFonts w:ascii="Myanmar Text" w:eastAsia="Yu Gothic UI Semibold" w:hAnsi="Myanmar Text" w:cs="Myanmar Text"/>
          <w:bCs/>
          <w:color w:val="000000"/>
          <w:szCs w:val="20"/>
        </w:rPr>
        <w:t xml:space="preserve">, portal and </w:t>
      </w:r>
      <w:r w:rsidRPr="005F2793">
        <w:rPr>
          <w:rFonts w:ascii="Myanmar Text" w:eastAsia="Yu Gothic UI Semibold" w:hAnsi="Myanmar Text" w:cs="Myanmar Text"/>
          <w:bCs/>
          <w:color w:val="000000"/>
          <w:szCs w:val="20"/>
        </w:rPr>
        <w:t>PowerShell.</w:t>
      </w:r>
    </w:p>
    <w:p w14:paraId="23B4BC76" w14:textId="77777777" w:rsidR="00DF28C4" w:rsidRPr="005F2793" w:rsidRDefault="001465F1" w:rsidP="00DF28C4">
      <w:pPr>
        <w:pStyle w:val="ListParagraph"/>
        <w:numPr>
          <w:ilvl w:val="0"/>
          <w:numId w:val="6"/>
        </w:numPr>
        <w:spacing w:after="0"/>
        <w:rPr>
          <w:rFonts w:ascii="Myanmar Text" w:eastAsia="Yu Gothic UI Semibold" w:hAnsi="Myanmar Text" w:cs="Myanmar Text"/>
          <w:b/>
          <w:u w:val="single"/>
        </w:rPr>
      </w:pPr>
      <w:r w:rsidRPr="005F2793">
        <w:rPr>
          <w:rFonts w:ascii="Myanmar Text" w:eastAsia="Yu Gothic UI Semibold" w:hAnsi="Myanmar Text" w:cs="Myanmar Text"/>
        </w:rPr>
        <w:t>VM deployments using portal and PowerShell.</w:t>
      </w:r>
    </w:p>
    <w:p w14:paraId="67AECB6A" w14:textId="77777777" w:rsidR="00DF28C4" w:rsidRPr="005F2793" w:rsidRDefault="001465F1" w:rsidP="00DF28C4">
      <w:pPr>
        <w:pStyle w:val="ListParagraph"/>
        <w:numPr>
          <w:ilvl w:val="0"/>
          <w:numId w:val="6"/>
        </w:numPr>
        <w:spacing w:after="0"/>
        <w:rPr>
          <w:rFonts w:ascii="Myanmar Text" w:eastAsia="Yu Gothic UI Semibold" w:hAnsi="Myanmar Text" w:cs="Myanmar Text"/>
          <w:b/>
          <w:u w:val="single"/>
        </w:rPr>
      </w:pPr>
      <w:r w:rsidRPr="005F2793">
        <w:rPr>
          <w:rFonts w:ascii="Myanmar Text" w:eastAsia="Yu Gothic UI Semibold" w:hAnsi="Myanmar Text" w:cs="Myanmar Text"/>
        </w:rPr>
        <w:t>Responsible for creating Network Security Groups and add inbound rules.</w:t>
      </w:r>
    </w:p>
    <w:p w14:paraId="37BE8577" w14:textId="77777777" w:rsidR="00DF28C4" w:rsidRPr="005F2793" w:rsidRDefault="001465F1" w:rsidP="00DF28C4">
      <w:pPr>
        <w:pStyle w:val="ListParagraph"/>
        <w:numPr>
          <w:ilvl w:val="0"/>
          <w:numId w:val="6"/>
        </w:numPr>
        <w:spacing w:after="0"/>
        <w:rPr>
          <w:rFonts w:ascii="Myanmar Text" w:eastAsia="Yu Gothic UI Semibold" w:hAnsi="Myanmar Text" w:cs="Myanmar Text"/>
          <w:b/>
          <w:u w:val="single"/>
        </w:rPr>
      </w:pPr>
      <w:r w:rsidRPr="005F2793">
        <w:rPr>
          <w:rFonts w:ascii="Myanmar Text" w:eastAsia="Yu Gothic UI Semibold" w:hAnsi="Myanmar Text" w:cs="Myanmar Text"/>
        </w:rPr>
        <w:t>Write PowerShell and schedule to shutdown virtual machines during off business hours</w:t>
      </w:r>
    </w:p>
    <w:p w14:paraId="2312E58C" w14:textId="77777777" w:rsidR="00DF28C4" w:rsidRPr="005F2793" w:rsidRDefault="001465F1" w:rsidP="00DF28C4">
      <w:pPr>
        <w:pStyle w:val="ListParagraph"/>
        <w:numPr>
          <w:ilvl w:val="0"/>
          <w:numId w:val="6"/>
        </w:numPr>
        <w:spacing w:after="0"/>
        <w:rPr>
          <w:rFonts w:ascii="Myanmar Text" w:eastAsia="Yu Gothic UI Semibold" w:hAnsi="Myanmar Text" w:cs="Myanmar Text"/>
          <w:b/>
          <w:u w:val="single"/>
        </w:rPr>
      </w:pPr>
      <w:r w:rsidRPr="005F2793">
        <w:rPr>
          <w:rFonts w:ascii="Myanmar Text" w:eastAsia="Yu Gothic UI Semibold" w:hAnsi="Myanmar Text" w:cs="Myanmar Text"/>
        </w:rPr>
        <w:t>Create storage accounts for dev&amp; QA teams f</w:t>
      </w:r>
      <w:r w:rsidRPr="005F2793">
        <w:rPr>
          <w:rFonts w:ascii="Myanmar Text" w:eastAsia="Yu Gothic UI Semibold" w:hAnsi="Myanmar Text" w:cs="Myanmar Text"/>
        </w:rPr>
        <w:t>or their application development and testing purpose</w:t>
      </w:r>
    </w:p>
    <w:p w14:paraId="26FCF1FE" w14:textId="77777777" w:rsidR="00DF28C4" w:rsidRPr="005F2793" w:rsidRDefault="001465F1" w:rsidP="00DF28C4">
      <w:pPr>
        <w:pStyle w:val="ListParagraph"/>
        <w:numPr>
          <w:ilvl w:val="0"/>
          <w:numId w:val="6"/>
        </w:numPr>
        <w:spacing w:after="0"/>
        <w:rPr>
          <w:rFonts w:ascii="Myanmar Text" w:eastAsia="Yu Gothic UI Semibold" w:hAnsi="Myanmar Text" w:cs="Myanmar Text"/>
          <w:b/>
          <w:u w:val="single"/>
        </w:rPr>
      </w:pPr>
      <w:r w:rsidRPr="005F2793">
        <w:rPr>
          <w:rFonts w:ascii="Myanmar Text" w:eastAsia="Yu Gothic UI Semibold" w:hAnsi="Myanmar Text" w:cs="Myanmar Text"/>
        </w:rPr>
        <w:t>Create ARM templates to reuse similar deployment with some standard configurations and naming conventions</w:t>
      </w:r>
    </w:p>
    <w:p w14:paraId="50DC77B6" w14:textId="77777777" w:rsidR="00DF28C4" w:rsidRPr="005F2793" w:rsidRDefault="001465F1" w:rsidP="00DF28C4">
      <w:pPr>
        <w:pStyle w:val="ListParagraph"/>
        <w:numPr>
          <w:ilvl w:val="0"/>
          <w:numId w:val="6"/>
        </w:numPr>
        <w:spacing w:after="0"/>
        <w:rPr>
          <w:rFonts w:ascii="Myanmar Text" w:eastAsia="Yu Gothic UI Semibold" w:hAnsi="Myanmar Text" w:cs="Myanmar Text"/>
          <w:b/>
          <w:u w:val="single"/>
        </w:rPr>
      </w:pPr>
      <w:r w:rsidRPr="005F2793">
        <w:rPr>
          <w:rFonts w:ascii="Myanmar Text" w:eastAsia="Yu Gothic UI Semibold" w:hAnsi="Myanmar Text" w:cs="Myanmar Text"/>
        </w:rPr>
        <w:t>Evaluation Azure VM</w:t>
      </w:r>
      <w:r w:rsidR="00AA515D" w:rsidRPr="005F2793">
        <w:rPr>
          <w:rFonts w:ascii="Myanmar Text" w:eastAsia="Yu Gothic UI Semibold" w:hAnsi="Myanmar Text" w:cs="Myanmar Text"/>
        </w:rPr>
        <w:t>’</w:t>
      </w:r>
      <w:r w:rsidRPr="005F2793">
        <w:rPr>
          <w:rFonts w:ascii="Myanmar Text" w:eastAsia="Yu Gothic UI Semibold" w:hAnsi="Myanmar Text" w:cs="Myanmar Text"/>
        </w:rPr>
        <w:t>S to auto scale up and scale down Azure VM workloads</w:t>
      </w:r>
    </w:p>
    <w:p w14:paraId="34E9642C" w14:textId="77777777" w:rsidR="00DF28C4" w:rsidRPr="005F2793" w:rsidRDefault="001465F1" w:rsidP="00DF28C4">
      <w:pPr>
        <w:pStyle w:val="ListParagraph"/>
        <w:numPr>
          <w:ilvl w:val="0"/>
          <w:numId w:val="6"/>
        </w:numPr>
        <w:spacing w:after="0"/>
        <w:rPr>
          <w:rFonts w:ascii="Myanmar Text" w:eastAsia="Yu Gothic UI Semibold" w:hAnsi="Myanmar Text" w:cs="Myanmar Text"/>
          <w:b/>
          <w:u w:val="single"/>
        </w:rPr>
      </w:pPr>
      <w:r w:rsidRPr="005F2793">
        <w:rPr>
          <w:rFonts w:ascii="Myanmar Text" w:eastAsia="Yu Gothic UI Semibold" w:hAnsi="Myanmar Text" w:cs="Myanmar Text"/>
        </w:rPr>
        <w:t>Create users in Azure AD</w:t>
      </w:r>
      <w:r w:rsidRPr="005F2793">
        <w:rPr>
          <w:rFonts w:ascii="Myanmar Text" w:eastAsia="Yu Gothic UI Semibold" w:hAnsi="Myanmar Text" w:cs="Myanmar Text"/>
        </w:rPr>
        <w:t xml:space="preserve"> from Portal as well as form Power Shell.</w:t>
      </w:r>
    </w:p>
    <w:p w14:paraId="78B4CAC4" w14:textId="77777777" w:rsidR="00DF28C4" w:rsidRPr="005F2793" w:rsidRDefault="001465F1" w:rsidP="00DF28C4">
      <w:pPr>
        <w:pStyle w:val="ListParagraph"/>
        <w:numPr>
          <w:ilvl w:val="0"/>
          <w:numId w:val="6"/>
        </w:numPr>
        <w:spacing w:after="0"/>
        <w:rPr>
          <w:rFonts w:ascii="Myanmar Text" w:eastAsia="Yu Gothic UI Semibold" w:hAnsi="Myanmar Text" w:cs="Myanmar Text"/>
          <w:b/>
          <w:u w:val="single"/>
        </w:rPr>
      </w:pPr>
      <w:r w:rsidRPr="005F2793">
        <w:rPr>
          <w:rFonts w:ascii="Myanmar Text" w:eastAsia="Yu Gothic UI Semibold" w:hAnsi="Myanmar Text" w:cs="Myanmar Text"/>
        </w:rPr>
        <w:t>Migration of on-premises VM’s (Hyper-V &amp; VMware) to Azure.</w:t>
      </w:r>
    </w:p>
    <w:p w14:paraId="4AD3B8CA" w14:textId="77777777" w:rsidR="00DF28C4" w:rsidRPr="005F2793" w:rsidRDefault="001465F1" w:rsidP="00DF28C4">
      <w:pPr>
        <w:pStyle w:val="ListParagraph"/>
        <w:numPr>
          <w:ilvl w:val="0"/>
          <w:numId w:val="6"/>
        </w:numPr>
        <w:spacing w:after="0"/>
        <w:rPr>
          <w:rFonts w:ascii="Myanmar Text" w:eastAsia="Yu Gothic UI Semibold" w:hAnsi="Myanmar Text" w:cs="Myanmar Text"/>
          <w:b/>
          <w:u w:val="single"/>
        </w:rPr>
      </w:pPr>
      <w:r w:rsidRPr="005F2793">
        <w:rPr>
          <w:rFonts w:ascii="Myanmar Text" w:eastAsia="Yu Gothic UI Semibold" w:hAnsi="Myanmar Text" w:cs="Myanmar Text"/>
        </w:rPr>
        <w:t>Migration of Azure VM’s from Classic portal to ARM portal.</w:t>
      </w:r>
    </w:p>
    <w:p w14:paraId="3764F354" w14:textId="77777777" w:rsidR="00DF28C4" w:rsidRPr="005F2793" w:rsidRDefault="001465F1" w:rsidP="00DF28C4">
      <w:pPr>
        <w:pStyle w:val="ListParagraph"/>
        <w:numPr>
          <w:ilvl w:val="0"/>
          <w:numId w:val="6"/>
        </w:numPr>
        <w:spacing w:after="0"/>
        <w:rPr>
          <w:rFonts w:ascii="Myanmar Text" w:eastAsia="Yu Gothic UI Semibold" w:hAnsi="Myanmar Text" w:cs="Myanmar Text"/>
          <w:b/>
          <w:u w:val="single"/>
        </w:rPr>
      </w:pPr>
      <w:r w:rsidRPr="005F2793">
        <w:rPr>
          <w:rFonts w:ascii="Myanmar Text" w:eastAsia="Yu Gothic UI Semibold" w:hAnsi="Myanmar Text" w:cs="Myanmar Text"/>
        </w:rPr>
        <w:t>Migration of IAAS services like virtual network, network interface etc.</w:t>
      </w:r>
    </w:p>
    <w:p w14:paraId="36D79E1B" w14:textId="77777777" w:rsidR="00DF28C4" w:rsidRPr="005F2793" w:rsidRDefault="001465F1" w:rsidP="00DF28C4">
      <w:pPr>
        <w:pStyle w:val="ListParagraph"/>
        <w:numPr>
          <w:ilvl w:val="0"/>
          <w:numId w:val="6"/>
        </w:numPr>
        <w:spacing w:after="0"/>
        <w:rPr>
          <w:rFonts w:ascii="Myanmar Text" w:eastAsia="Yu Gothic UI Semibold" w:hAnsi="Myanmar Text" w:cs="Myanmar Text"/>
          <w:b/>
          <w:u w:val="single"/>
        </w:rPr>
      </w:pPr>
      <w:r w:rsidRPr="005F2793">
        <w:rPr>
          <w:rFonts w:ascii="Myanmar Text" w:eastAsia="Yu Gothic UI Semibold" w:hAnsi="Myanmar Text" w:cs="Myanmar Text"/>
        </w:rPr>
        <w:t xml:space="preserve">Adding addition </w:t>
      </w:r>
      <w:r w:rsidRPr="005F2793">
        <w:rPr>
          <w:rFonts w:ascii="Myanmar Text" w:eastAsia="Yu Gothic UI Semibold" w:hAnsi="Myanmar Text" w:cs="Myanmar Text"/>
        </w:rPr>
        <w:t>disks to Azure VM upon receiving request</w:t>
      </w:r>
      <w:r w:rsidR="005300B3">
        <w:rPr>
          <w:rFonts w:ascii="Myanmar Text" w:eastAsia="Yu Gothic UI Semibold" w:hAnsi="Myanmar Text" w:cs="Myanmar Text"/>
        </w:rPr>
        <w:t>.</w:t>
      </w:r>
    </w:p>
    <w:p w14:paraId="08D93B51" w14:textId="77777777" w:rsidR="00DF28C4" w:rsidRPr="005F2793" w:rsidRDefault="001465F1" w:rsidP="00DF28C4">
      <w:pPr>
        <w:pStyle w:val="ListParagraph"/>
        <w:numPr>
          <w:ilvl w:val="0"/>
          <w:numId w:val="6"/>
        </w:numPr>
        <w:spacing w:after="0"/>
        <w:rPr>
          <w:rFonts w:ascii="Myanmar Text" w:eastAsia="Yu Gothic UI Semibold" w:hAnsi="Myanmar Text" w:cs="Myanmar Text"/>
          <w:b/>
          <w:u w:val="single"/>
        </w:rPr>
      </w:pPr>
      <w:r w:rsidRPr="005F2793">
        <w:rPr>
          <w:rFonts w:ascii="Myanmar Text" w:eastAsia="Yu Gothic UI Semibold" w:hAnsi="Myanmar Text" w:cs="Myanmar Text"/>
        </w:rPr>
        <w:t>Creation of Azure NIC, Azure Virtual networks, Azure VM’s and provide access users</w:t>
      </w:r>
    </w:p>
    <w:p w14:paraId="10C54D2C" w14:textId="77777777" w:rsidR="00DF28C4" w:rsidRPr="005F2793" w:rsidRDefault="001465F1" w:rsidP="00DF28C4">
      <w:pPr>
        <w:pStyle w:val="ListParagraph"/>
        <w:numPr>
          <w:ilvl w:val="0"/>
          <w:numId w:val="6"/>
        </w:numPr>
        <w:spacing w:after="0"/>
        <w:rPr>
          <w:rFonts w:ascii="Myanmar Text" w:eastAsia="Yu Gothic UI Semibold" w:hAnsi="Myanmar Text" w:cs="Myanmar Text"/>
          <w:b/>
          <w:u w:val="single"/>
        </w:rPr>
      </w:pPr>
      <w:r w:rsidRPr="005F2793">
        <w:rPr>
          <w:rFonts w:ascii="Myanmar Text" w:eastAsia="Yu Gothic UI Semibold" w:hAnsi="Myanmar Text" w:cs="Myanmar Text"/>
        </w:rPr>
        <w:t>Managing entire Azure infrastructure services</w:t>
      </w:r>
      <w:r w:rsidR="005300B3">
        <w:rPr>
          <w:rFonts w:ascii="Myanmar Text" w:eastAsia="Yu Gothic UI Semibold" w:hAnsi="Myanmar Text" w:cs="Myanmar Text"/>
        </w:rPr>
        <w:t>.</w:t>
      </w:r>
    </w:p>
    <w:p w14:paraId="7C2E540B" w14:textId="77777777" w:rsidR="00DF28C4" w:rsidRDefault="00DF28C4" w:rsidP="00B166C1">
      <w:pPr>
        <w:pStyle w:val="Body"/>
        <w:spacing w:after="0"/>
        <w:rPr>
          <w:b/>
          <w:bCs/>
          <w:color w:val="002060"/>
        </w:rPr>
      </w:pPr>
    </w:p>
    <w:p w14:paraId="185B19A4" w14:textId="77777777" w:rsidR="00C86921" w:rsidRPr="00B166C1" w:rsidRDefault="00C86921" w:rsidP="00B166C1">
      <w:pPr>
        <w:pStyle w:val="Body"/>
        <w:spacing w:after="0"/>
        <w:rPr>
          <w:b/>
          <w:bCs/>
          <w:color w:val="002060"/>
        </w:rPr>
      </w:pPr>
    </w:p>
    <w:p w14:paraId="79F374ED" w14:textId="77777777" w:rsidR="00DF28C4" w:rsidRPr="004F0578" w:rsidRDefault="001465F1" w:rsidP="00DF28C4">
      <w:pPr>
        <w:pStyle w:val="Body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Yu Gothic UI Semibold" w:eastAsia="Yu Gothic UI Semibold" w:hAnsi="Yu Gothic UI Semibold" w:cs="Myanmar Text"/>
          <w:b/>
          <w:bCs/>
          <w:color w:val="000000" w:themeColor="text1"/>
          <w:sz w:val="24"/>
          <w:u w:val="single"/>
        </w:rPr>
      </w:pPr>
      <w:r w:rsidRPr="004F0578">
        <w:rPr>
          <w:rFonts w:ascii="Yu Gothic UI Semibold" w:eastAsia="Yu Gothic UI Semibold" w:hAnsi="Yu Gothic UI Semibold" w:cs="Myanmar Text"/>
          <w:b/>
          <w:bCs/>
          <w:color w:val="000000" w:themeColor="text1"/>
          <w:sz w:val="24"/>
          <w:u w:val="single"/>
        </w:rPr>
        <w:lastRenderedPageBreak/>
        <w:t>Project</w:t>
      </w:r>
      <w:r>
        <w:rPr>
          <w:rFonts w:ascii="Yu Gothic UI Semibold" w:eastAsia="Yu Gothic UI Semibold" w:hAnsi="Yu Gothic UI Semibold" w:cs="Myanmar Text"/>
          <w:b/>
          <w:bCs/>
          <w:color w:val="000000" w:themeColor="text1"/>
          <w:sz w:val="24"/>
          <w:u w:val="single"/>
        </w:rPr>
        <w:t>#2</w:t>
      </w:r>
      <w:r w:rsidR="00CB3274" w:rsidRPr="00CB3274">
        <w:rPr>
          <w:rFonts w:ascii="Yu Gothic UI Semibold" w:eastAsia="Yu Gothic UI Semibold" w:hAnsi="Yu Gothic UI Semibold" w:cs="Myanmar Text"/>
          <w:b/>
          <w:bCs/>
          <w:color w:val="000000" w:themeColor="text1"/>
          <w:szCs w:val="20"/>
        </w:rPr>
        <w:t xml:space="preserve"> </w:t>
      </w:r>
      <w:r w:rsidR="00CB3274">
        <w:rPr>
          <w:rFonts w:ascii="Yu Gothic UI Semibold" w:eastAsia="Yu Gothic UI Semibold" w:hAnsi="Yu Gothic UI Semibold" w:cs="Myanmar Text"/>
          <w:b/>
          <w:bCs/>
          <w:color w:val="000000" w:themeColor="text1"/>
          <w:szCs w:val="20"/>
        </w:rPr>
        <w:tab/>
      </w:r>
      <w:r w:rsidR="00CB3274">
        <w:rPr>
          <w:rFonts w:ascii="Yu Gothic UI Semibold" w:eastAsia="Yu Gothic UI Semibold" w:hAnsi="Yu Gothic UI Semibold" w:cs="Myanmar Text"/>
          <w:b/>
          <w:bCs/>
          <w:color w:val="000000" w:themeColor="text1"/>
          <w:szCs w:val="20"/>
        </w:rPr>
        <w:tab/>
      </w:r>
      <w:r w:rsidR="00CB3274">
        <w:rPr>
          <w:rFonts w:ascii="Yu Gothic UI Semibold" w:eastAsia="Yu Gothic UI Semibold" w:hAnsi="Yu Gothic UI Semibold" w:cs="Myanmar Text"/>
          <w:b/>
          <w:bCs/>
          <w:color w:val="000000" w:themeColor="text1"/>
          <w:szCs w:val="20"/>
        </w:rPr>
        <w:tab/>
      </w:r>
      <w:r w:rsidR="00CB3274">
        <w:rPr>
          <w:rFonts w:ascii="Yu Gothic UI Semibold" w:eastAsia="Yu Gothic UI Semibold" w:hAnsi="Yu Gothic UI Semibold" w:cs="Myanmar Text"/>
          <w:b/>
          <w:bCs/>
          <w:color w:val="000000" w:themeColor="text1"/>
          <w:szCs w:val="20"/>
        </w:rPr>
        <w:tab/>
      </w:r>
      <w:r w:rsidR="00CB3274">
        <w:rPr>
          <w:rFonts w:ascii="Yu Gothic UI Semibold" w:eastAsia="Yu Gothic UI Semibold" w:hAnsi="Yu Gothic UI Semibold" w:cs="Myanmar Text"/>
          <w:b/>
          <w:bCs/>
          <w:color w:val="000000" w:themeColor="text1"/>
          <w:szCs w:val="20"/>
        </w:rPr>
        <w:tab/>
      </w:r>
      <w:r w:rsidR="00CB3274">
        <w:rPr>
          <w:rFonts w:ascii="Yu Gothic UI Semibold" w:eastAsia="Yu Gothic UI Semibold" w:hAnsi="Yu Gothic UI Semibold" w:cs="Myanmar Text"/>
          <w:b/>
          <w:bCs/>
          <w:color w:val="000000" w:themeColor="text1"/>
          <w:szCs w:val="20"/>
        </w:rPr>
        <w:tab/>
      </w:r>
      <w:r w:rsidR="00CB3274">
        <w:rPr>
          <w:rFonts w:ascii="Yu Gothic UI Semibold" w:eastAsia="Yu Gothic UI Semibold" w:hAnsi="Yu Gothic UI Semibold" w:cs="Myanmar Text"/>
          <w:b/>
          <w:bCs/>
          <w:color w:val="000000" w:themeColor="text1"/>
          <w:szCs w:val="20"/>
        </w:rPr>
        <w:tab/>
        <w:t>(from June, 2016 to August, 2017)</w:t>
      </w:r>
    </w:p>
    <w:p w14:paraId="0BD9ABD3" w14:textId="77777777" w:rsidR="00DF28C4" w:rsidRDefault="001465F1" w:rsidP="00DF28C4">
      <w:pPr>
        <w:pStyle w:val="Body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20"/>
        <w:rPr>
          <w:rFonts w:ascii="Yu Gothic UI Semibold" w:eastAsia="Yu Gothic UI Semibold" w:hAnsi="Yu Gothic UI Semibold" w:cs="Myanmar Text"/>
          <w:b/>
          <w:bCs/>
          <w:color w:val="000000" w:themeColor="text1"/>
          <w:szCs w:val="20"/>
        </w:rPr>
      </w:pPr>
      <w:r w:rsidRPr="001B4653">
        <w:rPr>
          <w:rFonts w:ascii="Yu Gothic UI Semibold" w:eastAsia="Yu Gothic UI Semibold" w:hAnsi="Yu Gothic UI Semibold" w:cs="Myanmar Text"/>
          <w:b/>
          <w:bCs/>
          <w:color w:val="000000" w:themeColor="text1"/>
          <w:szCs w:val="20"/>
        </w:rPr>
        <w:t>Client</w:t>
      </w:r>
      <w:r w:rsidRPr="001B4653">
        <w:rPr>
          <w:rFonts w:ascii="Yu Gothic UI Semibold" w:eastAsia="Yu Gothic UI Semibold" w:hAnsi="Yu Gothic UI Semibold" w:cs="Myanmar Text"/>
          <w:b/>
          <w:bCs/>
          <w:color w:val="000000" w:themeColor="text1"/>
          <w:szCs w:val="20"/>
        </w:rPr>
        <w:tab/>
      </w:r>
      <w:r w:rsidRPr="001B4653">
        <w:rPr>
          <w:rFonts w:ascii="Yu Gothic UI Semibold" w:eastAsia="Yu Gothic UI Semibold" w:hAnsi="Yu Gothic UI Semibold" w:cs="Myanmar Text"/>
          <w:b/>
          <w:bCs/>
          <w:color w:val="000000" w:themeColor="text1"/>
          <w:szCs w:val="20"/>
        </w:rPr>
        <w:tab/>
      </w:r>
      <w:r w:rsidRPr="001B4653">
        <w:rPr>
          <w:rFonts w:ascii="Yu Gothic UI Semibold" w:eastAsia="Yu Gothic UI Semibold" w:hAnsi="Yu Gothic UI Semibold" w:cs="Myanmar Text"/>
          <w:b/>
          <w:bCs/>
          <w:color w:val="000000" w:themeColor="text1"/>
          <w:szCs w:val="20"/>
        </w:rPr>
        <w:tab/>
        <w:t>:</w:t>
      </w:r>
      <w:r w:rsidRPr="001B4653">
        <w:rPr>
          <w:rFonts w:ascii="Yu Gothic UI Semibold" w:eastAsia="Yu Gothic UI Semibold" w:hAnsi="Yu Gothic UI Semibold" w:cs="Myanmar Text"/>
          <w:b/>
          <w:bCs/>
          <w:color w:val="000000" w:themeColor="text1"/>
          <w:szCs w:val="20"/>
        </w:rPr>
        <w:tab/>
      </w:r>
      <w:r>
        <w:rPr>
          <w:rFonts w:ascii="Yu Gothic UI Semibold" w:eastAsia="Yu Gothic UI Semibold" w:hAnsi="Yu Gothic UI Semibold" w:cs="Myanmar Text"/>
          <w:b/>
          <w:bCs/>
          <w:color w:val="000000" w:themeColor="text1"/>
          <w:szCs w:val="20"/>
        </w:rPr>
        <w:t>EffiaSoft</w:t>
      </w:r>
      <w:r w:rsidR="00CB3274">
        <w:rPr>
          <w:rFonts w:ascii="Yu Gothic UI Semibold" w:eastAsia="Yu Gothic UI Semibold" w:hAnsi="Yu Gothic UI Semibold" w:cs="Myanmar Text"/>
          <w:b/>
          <w:bCs/>
          <w:color w:val="000000" w:themeColor="text1"/>
          <w:szCs w:val="20"/>
        </w:rPr>
        <w:tab/>
      </w:r>
    </w:p>
    <w:p w14:paraId="38A17DB8" w14:textId="77777777" w:rsidR="00254026" w:rsidRDefault="001465F1" w:rsidP="00DF28C4">
      <w:pPr>
        <w:pStyle w:val="Body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20"/>
        <w:rPr>
          <w:rFonts w:ascii="Myanmar Text" w:hAnsi="Myanmar Text" w:cs="Myanmar Text"/>
          <w:b/>
          <w:bCs/>
          <w:color w:val="002060"/>
        </w:rPr>
      </w:pPr>
      <w:r>
        <w:rPr>
          <w:rFonts w:ascii="Yu Gothic UI Semibold" w:eastAsia="Yu Gothic UI Semibold" w:hAnsi="Yu Gothic UI Semibold" w:cs="Myanmar Text"/>
          <w:b/>
          <w:bCs/>
          <w:color w:val="000000" w:themeColor="text1"/>
          <w:szCs w:val="20"/>
        </w:rPr>
        <w:t>Role</w:t>
      </w:r>
      <w:r>
        <w:rPr>
          <w:rFonts w:ascii="Yu Gothic UI Semibold" w:eastAsia="Yu Gothic UI Semibold" w:hAnsi="Yu Gothic UI Semibold" w:cs="Myanmar Text"/>
          <w:b/>
          <w:bCs/>
          <w:color w:val="000000" w:themeColor="text1"/>
          <w:szCs w:val="20"/>
        </w:rPr>
        <w:tab/>
      </w:r>
      <w:r>
        <w:rPr>
          <w:rFonts w:ascii="Yu Gothic UI Semibold" w:eastAsia="Yu Gothic UI Semibold" w:hAnsi="Yu Gothic UI Semibold" w:cs="Myanmar Text"/>
          <w:b/>
          <w:bCs/>
          <w:color w:val="000000" w:themeColor="text1"/>
          <w:szCs w:val="20"/>
        </w:rPr>
        <w:tab/>
      </w:r>
      <w:r>
        <w:rPr>
          <w:rFonts w:ascii="Yu Gothic UI Semibold" w:eastAsia="Yu Gothic UI Semibold" w:hAnsi="Yu Gothic UI Semibold" w:cs="Myanmar Text"/>
          <w:b/>
          <w:bCs/>
          <w:color w:val="000000" w:themeColor="text1"/>
          <w:szCs w:val="20"/>
        </w:rPr>
        <w:tab/>
        <w:t>:</w:t>
      </w:r>
      <w:r>
        <w:rPr>
          <w:rFonts w:ascii="Yu Gothic UI Semibold" w:eastAsia="Yu Gothic UI Semibold" w:hAnsi="Yu Gothic UI Semibold" w:cs="Myanmar Text"/>
          <w:b/>
          <w:bCs/>
          <w:color w:val="000000" w:themeColor="text1"/>
          <w:szCs w:val="20"/>
        </w:rPr>
        <w:tab/>
        <w:t>Build &amp; Release Engineer</w:t>
      </w:r>
    </w:p>
    <w:p w14:paraId="2660BAEF" w14:textId="77777777" w:rsidR="00DF28C4" w:rsidRDefault="00DF28C4" w:rsidP="00B166C1">
      <w:pPr>
        <w:pStyle w:val="Body"/>
        <w:spacing w:after="0"/>
        <w:rPr>
          <w:rFonts w:ascii="Myanmar Text" w:hAnsi="Myanmar Text" w:cs="Myanmar Text"/>
          <w:b/>
          <w:bCs/>
          <w:color w:val="002060"/>
        </w:rPr>
      </w:pPr>
    </w:p>
    <w:p w14:paraId="67F03A6A" w14:textId="77777777" w:rsidR="00B166C1" w:rsidRPr="00DF28C4" w:rsidRDefault="001465F1" w:rsidP="00B166C1">
      <w:pPr>
        <w:pStyle w:val="Body"/>
        <w:spacing w:after="0"/>
        <w:rPr>
          <w:rFonts w:ascii="Yu Gothic UI Semibold" w:eastAsia="Yu Gothic UI Semibold" w:hAnsi="Yu Gothic UI Semibold" w:cs="Myanmar Text"/>
          <w:b/>
          <w:bCs/>
          <w:color w:val="auto"/>
          <w:u w:val="single"/>
        </w:rPr>
      </w:pPr>
      <w:r w:rsidRPr="00DF28C4">
        <w:rPr>
          <w:rFonts w:ascii="Yu Gothic UI Semibold" w:eastAsia="Yu Gothic UI Semibold" w:hAnsi="Yu Gothic UI Semibold" w:cs="Myanmar Text"/>
          <w:b/>
          <w:bCs/>
          <w:color w:val="auto"/>
          <w:u w:val="single"/>
        </w:rPr>
        <w:t>Responsibilities:</w:t>
      </w:r>
    </w:p>
    <w:p w14:paraId="05FDDB50" w14:textId="77777777" w:rsidR="00B166C1" w:rsidRPr="005F2793" w:rsidRDefault="001465F1" w:rsidP="005F2793">
      <w:pPr>
        <w:pStyle w:val="Body"/>
        <w:numPr>
          <w:ilvl w:val="0"/>
          <w:numId w:val="4"/>
        </w:numPr>
        <w:spacing w:after="0" w:line="240" w:lineRule="auto"/>
        <w:rPr>
          <w:rFonts w:ascii="Myanmar Text" w:eastAsia="Yu Gothic UI Semibold" w:hAnsi="Myanmar Text" w:cs="Myanmar Text"/>
          <w:bCs/>
          <w:color w:val="auto"/>
        </w:rPr>
      </w:pPr>
      <w:r w:rsidRPr="005F2793">
        <w:rPr>
          <w:rFonts w:ascii="Myanmar Text" w:eastAsia="Yu Gothic UI Semibold" w:hAnsi="Myanmar Text" w:cs="Myanmar Text"/>
          <w:bCs/>
          <w:color w:val="auto"/>
        </w:rPr>
        <w:t>Responsible for Continuous Integration (CI) and Continuous Delivery (CD) process implementation fusing with Jenkins.</w:t>
      </w:r>
    </w:p>
    <w:p w14:paraId="76D347A1" w14:textId="77777777" w:rsidR="00B166C1" w:rsidRPr="005F2793" w:rsidRDefault="001465F1" w:rsidP="005F2793">
      <w:pPr>
        <w:numPr>
          <w:ilvl w:val="0"/>
          <w:numId w:val="4"/>
        </w:numPr>
        <w:shd w:val="clear" w:color="auto" w:fill="FFFFFF"/>
        <w:spacing w:before="180" w:after="180" w:line="240" w:lineRule="auto"/>
        <w:textAlignment w:val="baseline"/>
        <w:rPr>
          <w:rFonts w:ascii="Myanmar Text" w:eastAsia="Yu Gothic UI Semibold" w:hAnsi="Myanmar Text" w:cs="Myanmar Text"/>
          <w:sz w:val="23"/>
          <w:szCs w:val="23"/>
        </w:rPr>
      </w:pPr>
      <w:r w:rsidRPr="005F2793">
        <w:rPr>
          <w:rFonts w:ascii="Myanmar Text" w:eastAsia="Yu Gothic UI Semibold" w:hAnsi="Myanmar Text" w:cs="Myanmar Text"/>
          <w:szCs w:val="23"/>
        </w:rPr>
        <w:t xml:space="preserve">Interaction with diverse engineering team to understand technical details of </w:t>
      </w:r>
      <w:r w:rsidRPr="005F2793">
        <w:rPr>
          <w:rFonts w:ascii="Myanmar Text" w:eastAsia="Yu Gothic UI Semibold" w:hAnsi="Myanmar Text" w:cs="Myanmar Text"/>
          <w:szCs w:val="23"/>
        </w:rPr>
        <w:t>deliverables and drive deployments</w:t>
      </w:r>
      <w:r w:rsidRPr="005F2793">
        <w:rPr>
          <w:rFonts w:ascii="Myanmar Text" w:eastAsia="Yu Gothic UI Semibold" w:hAnsi="Myanmar Text" w:cs="Myanmar Text"/>
          <w:sz w:val="23"/>
          <w:szCs w:val="23"/>
        </w:rPr>
        <w:t>.</w:t>
      </w:r>
    </w:p>
    <w:p w14:paraId="226FD4D7" w14:textId="77777777" w:rsidR="00B166C1" w:rsidRPr="005F2793" w:rsidRDefault="001465F1" w:rsidP="005F2793">
      <w:pPr>
        <w:pStyle w:val="Body"/>
        <w:numPr>
          <w:ilvl w:val="0"/>
          <w:numId w:val="4"/>
        </w:numPr>
        <w:spacing w:after="0" w:line="240" w:lineRule="auto"/>
        <w:rPr>
          <w:rFonts w:ascii="Myanmar Text" w:eastAsia="Yu Gothic UI Semibold" w:hAnsi="Myanmar Text" w:cs="Myanmar Text"/>
          <w:bCs/>
          <w:color w:val="auto"/>
        </w:rPr>
      </w:pPr>
      <w:r w:rsidRPr="005F2793">
        <w:rPr>
          <w:rFonts w:ascii="Myanmar Text" w:eastAsia="Yu Gothic UI Semibold" w:hAnsi="Myanmar Text" w:cs="Myanmar Text"/>
          <w:color w:val="auto"/>
        </w:rPr>
        <w:t xml:space="preserve">Responsible for performing tasks like Administered Git repositories, user account administration, Branching, Tagging, and Release Activities on Version Control Tools </w:t>
      </w:r>
      <w:r w:rsidR="00F85EF7" w:rsidRPr="005F2793">
        <w:rPr>
          <w:rFonts w:ascii="Myanmar Text" w:eastAsia="Yu Gothic UI Semibold" w:hAnsi="Myanmar Text" w:cs="Myanmar Text"/>
          <w:color w:val="auto"/>
        </w:rPr>
        <w:t>like GIT</w:t>
      </w:r>
      <w:r w:rsidRPr="005F2793">
        <w:rPr>
          <w:rFonts w:ascii="Myanmar Text" w:eastAsia="Yu Gothic UI Semibold" w:hAnsi="Myanmar Text" w:cs="Myanmar Text"/>
          <w:color w:val="auto"/>
        </w:rPr>
        <w:t>.</w:t>
      </w:r>
    </w:p>
    <w:p w14:paraId="3744FE91" w14:textId="77777777" w:rsidR="00B166C1" w:rsidRPr="005F2793" w:rsidRDefault="001465F1" w:rsidP="005F2793">
      <w:pPr>
        <w:pStyle w:val="Bullet"/>
        <w:numPr>
          <w:ilvl w:val="0"/>
          <w:numId w:val="4"/>
        </w:numPr>
        <w:tabs>
          <w:tab w:val="left" w:pos="360"/>
        </w:tabs>
        <w:spacing w:before="120" w:after="120"/>
        <w:rPr>
          <w:rFonts w:ascii="Myanmar Text" w:eastAsia="Yu Gothic UI Semibold" w:hAnsi="Myanmar Text" w:cs="Myanmar Text"/>
          <w:sz w:val="22"/>
          <w:szCs w:val="22"/>
        </w:rPr>
      </w:pPr>
      <w:r w:rsidRPr="005F2793">
        <w:rPr>
          <w:rFonts w:ascii="Myanmar Text" w:eastAsia="Yu Gothic UI Semibold" w:hAnsi="Myanmar Text" w:cs="Myanmar Text"/>
          <w:sz w:val="22"/>
          <w:szCs w:val="22"/>
        </w:rPr>
        <w:t xml:space="preserve">Managed daily builds and release to all the environments. </w:t>
      </w:r>
    </w:p>
    <w:p w14:paraId="6CE6DEEF" w14:textId="77777777" w:rsidR="00B166C1" w:rsidRPr="005F2793" w:rsidRDefault="001465F1" w:rsidP="005F2793">
      <w:pPr>
        <w:pStyle w:val="Bullet"/>
        <w:numPr>
          <w:ilvl w:val="0"/>
          <w:numId w:val="4"/>
        </w:numPr>
        <w:tabs>
          <w:tab w:val="left" w:pos="360"/>
        </w:tabs>
        <w:spacing w:before="120" w:after="120"/>
        <w:rPr>
          <w:rFonts w:ascii="Myanmar Text" w:eastAsia="Yu Gothic UI Semibold" w:hAnsi="Myanmar Text" w:cs="Myanmar Text"/>
          <w:sz w:val="22"/>
          <w:szCs w:val="22"/>
        </w:rPr>
      </w:pPr>
      <w:r w:rsidRPr="005F2793">
        <w:rPr>
          <w:rFonts w:ascii="Myanmar Text" w:eastAsia="Yu Gothic UI Semibold" w:hAnsi="Myanmar Text" w:cs="Myanmar Text"/>
          <w:sz w:val="22"/>
          <w:szCs w:val="22"/>
        </w:rPr>
        <w:t xml:space="preserve">Configured </w:t>
      </w:r>
      <w:r w:rsidRPr="005F2793">
        <w:rPr>
          <w:rFonts w:ascii="Myanmar Text" w:eastAsia="Yu Gothic UI Semibold" w:hAnsi="Myanmar Text" w:cs="Myanmar Text"/>
          <w:sz w:val="22"/>
          <w:szCs w:val="22"/>
        </w:rPr>
        <w:t>Ansible for managing and configuring other environments.</w:t>
      </w:r>
    </w:p>
    <w:p w14:paraId="700363FE" w14:textId="77777777" w:rsidR="00B166C1" w:rsidRPr="005F2793" w:rsidRDefault="001465F1" w:rsidP="005F2793">
      <w:pPr>
        <w:pStyle w:val="Bullet"/>
        <w:numPr>
          <w:ilvl w:val="0"/>
          <w:numId w:val="4"/>
        </w:numPr>
        <w:tabs>
          <w:tab w:val="left" w:pos="360"/>
        </w:tabs>
        <w:spacing w:before="120" w:after="120"/>
        <w:rPr>
          <w:rFonts w:ascii="Myanmar Text" w:eastAsia="Yu Gothic UI Semibold" w:hAnsi="Myanmar Text" w:cs="Myanmar Text"/>
          <w:sz w:val="24"/>
          <w:szCs w:val="22"/>
        </w:rPr>
      </w:pPr>
      <w:r w:rsidRPr="005F2793">
        <w:rPr>
          <w:rFonts w:ascii="Myanmar Text" w:eastAsia="Yu Gothic UI Semibold" w:hAnsi="Myanmar Text" w:cs="Myanmar Text"/>
          <w:bCs/>
          <w:sz w:val="22"/>
        </w:rPr>
        <w:t>Working and periodically meeting with Enterprise Architects, Project Managers, Scrum Masters, Developers and Deployment Managers to define and implement a Software Configuration Management Solution.</w:t>
      </w:r>
    </w:p>
    <w:p w14:paraId="4D1FFA23" w14:textId="77777777" w:rsidR="00B166C1" w:rsidRPr="005F2793" w:rsidRDefault="001465F1" w:rsidP="005F2793">
      <w:pPr>
        <w:pStyle w:val="Body"/>
        <w:numPr>
          <w:ilvl w:val="0"/>
          <w:numId w:val="4"/>
        </w:numPr>
        <w:spacing w:after="0" w:line="240" w:lineRule="auto"/>
        <w:rPr>
          <w:rFonts w:ascii="Myanmar Text" w:eastAsia="Yu Gothic UI Semibold" w:hAnsi="Myanmar Text" w:cs="Myanmar Text"/>
          <w:bCs/>
          <w:color w:val="auto"/>
        </w:rPr>
      </w:pPr>
      <w:r w:rsidRPr="005F2793">
        <w:rPr>
          <w:rFonts w:ascii="Myanmar Text" w:eastAsia="Yu Gothic UI Semibold" w:hAnsi="Myanmar Text" w:cs="Myanmar Text"/>
          <w:bCs/>
          <w:color w:val="auto"/>
        </w:rPr>
        <w:t>Design, maintain, monitor and auto mate cloud- based services in AWS.</w:t>
      </w:r>
    </w:p>
    <w:p w14:paraId="5ECBFC16" w14:textId="77777777" w:rsidR="00B166C1" w:rsidRPr="005F2793" w:rsidRDefault="001465F1" w:rsidP="005F2793">
      <w:pPr>
        <w:pStyle w:val="Body"/>
        <w:numPr>
          <w:ilvl w:val="0"/>
          <w:numId w:val="4"/>
        </w:numPr>
        <w:spacing w:after="0" w:line="240" w:lineRule="auto"/>
        <w:rPr>
          <w:rFonts w:ascii="Myanmar Text" w:eastAsia="Yu Gothic UI Semibold" w:hAnsi="Myanmar Text" w:cs="Myanmar Text"/>
          <w:bCs/>
          <w:color w:val="auto"/>
        </w:rPr>
      </w:pPr>
      <w:bookmarkStart w:id="1" w:name="_Hlk516663675"/>
      <w:r w:rsidRPr="005F2793">
        <w:rPr>
          <w:rFonts w:ascii="Myanmar Text" w:eastAsia="Yu Gothic UI Semibold" w:hAnsi="Myanmar Text" w:cs="Myanmar Text"/>
          <w:bCs/>
          <w:color w:val="auto"/>
        </w:rPr>
        <w:t>Launching and configuring Amazon EC2 instances</w:t>
      </w:r>
      <w:r w:rsidR="00837E80" w:rsidRPr="005F2793">
        <w:rPr>
          <w:rFonts w:ascii="Myanmar Text" w:eastAsia="Yu Gothic UI Semibold" w:hAnsi="Myanmar Text" w:cs="Myanmar Text"/>
          <w:bCs/>
          <w:color w:val="auto"/>
        </w:rPr>
        <w:t>.</w:t>
      </w:r>
    </w:p>
    <w:p w14:paraId="5292BCFF" w14:textId="77777777" w:rsidR="00B166C1" w:rsidRPr="005F2793" w:rsidRDefault="001465F1" w:rsidP="005F2793">
      <w:pPr>
        <w:pStyle w:val="Body"/>
        <w:numPr>
          <w:ilvl w:val="0"/>
          <w:numId w:val="4"/>
        </w:numPr>
        <w:spacing w:after="0" w:line="240" w:lineRule="auto"/>
        <w:rPr>
          <w:rFonts w:ascii="Myanmar Text" w:eastAsia="Yu Gothic UI Semibold" w:hAnsi="Myanmar Text" w:cs="Myanmar Text"/>
          <w:bCs/>
          <w:color w:val="auto"/>
        </w:rPr>
      </w:pPr>
      <w:r w:rsidRPr="005F2793">
        <w:rPr>
          <w:rFonts w:ascii="Myanmar Text" w:eastAsia="Yu Gothic UI Semibold" w:hAnsi="Myanmar Text" w:cs="Myanmar Text"/>
          <w:bCs/>
          <w:color w:val="auto"/>
        </w:rPr>
        <w:t>Create and Manage IAM accounts and IAM policies to meet security audit &amp; compliance requirements.</w:t>
      </w:r>
    </w:p>
    <w:p w14:paraId="626956C8" w14:textId="77777777" w:rsidR="00B166C1" w:rsidRPr="005F2793" w:rsidRDefault="001465F1" w:rsidP="005F2793">
      <w:pPr>
        <w:pStyle w:val="Body"/>
        <w:numPr>
          <w:ilvl w:val="0"/>
          <w:numId w:val="4"/>
        </w:numPr>
        <w:spacing w:after="0" w:line="240" w:lineRule="auto"/>
        <w:rPr>
          <w:rFonts w:ascii="Myanmar Text" w:eastAsia="Yu Gothic UI Semibold" w:hAnsi="Myanmar Text" w:cs="Myanmar Text"/>
          <w:bCs/>
          <w:color w:val="auto"/>
        </w:rPr>
      </w:pPr>
      <w:r w:rsidRPr="005F2793">
        <w:rPr>
          <w:rFonts w:ascii="Myanmar Text" w:eastAsia="Yu Gothic UI Semibold" w:hAnsi="Myanmar Text" w:cs="Myanmar Text"/>
          <w:bCs/>
          <w:color w:val="auto"/>
        </w:rPr>
        <w:t>Created alarms in cloud watch service fo</w:t>
      </w:r>
      <w:r w:rsidRPr="005F2793">
        <w:rPr>
          <w:rFonts w:ascii="Myanmar Text" w:eastAsia="Yu Gothic UI Semibold" w:hAnsi="Myanmar Text" w:cs="Myanmar Text"/>
          <w:bCs/>
          <w:color w:val="auto"/>
        </w:rPr>
        <w:t>r monitoring the server performance, CPU utilization, disk usage etc.</w:t>
      </w:r>
    </w:p>
    <w:p w14:paraId="7E330FD1" w14:textId="77777777" w:rsidR="00B166C1" w:rsidRPr="005F2793" w:rsidRDefault="001465F1" w:rsidP="005F2793">
      <w:pPr>
        <w:pStyle w:val="Body"/>
        <w:numPr>
          <w:ilvl w:val="0"/>
          <w:numId w:val="4"/>
        </w:numPr>
        <w:spacing w:after="0" w:line="240" w:lineRule="auto"/>
        <w:rPr>
          <w:rFonts w:ascii="Myanmar Text" w:eastAsia="Yu Gothic UI Semibold" w:hAnsi="Myanmar Text" w:cs="Myanmar Text"/>
          <w:bCs/>
          <w:color w:val="auto"/>
        </w:rPr>
      </w:pPr>
      <w:r w:rsidRPr="005F2793">
        <w:rPr>
          <w:rFonts w:ascii="Myanmar Text" w:eastAsia="Yu Gothic UI Semibold" w:hAnsi="Myanmar Text" w:cs="Myanmar Text"/>
          <w:color w:val="auto"/>
        </w:rPr>
        <w:t>Configured Elastic Load balancer (ELB) including high availability of ELB using various subnets in various availability zones, configured security settings and health check for applicati</w:t>
      </w:r>
      <w:r w:rsidRPr="005F2793">
        <w:rPr>
          <w:rFonts w:ascii="Myanmar Text" w:eastAsia="Yu Gothic UI Semibold" w:hAnsi="Myanmar Text" w:cs="Myanmar Text"/>
          <w:color w:val="auto"/>
        </w:rPr>
        <w:t>on.   </w:t>
      </w:r>
    </w:p>
    <w:p w14:paraId="07F2CAFA" w14:textId="77777777" w:rsidR="00B166C1" w:rsidRPr="005F2793" w:rsidRDefault="001465F1" w:rsidP="005F2793">
      <w:pPr>
        <w:pStyle w:val="Body"/>
        <w:numPr>
          <w:ilvl w:val="0"/>
          <w:numId w:val="4"/>
        </w:numPr>
        <w:spacing w:line="240" w:lineRule="auto"/>
        <w:rPr>
          <w:rFonts w:ascii="Myanmar Text" w:eastAsia="Yu Gothic UI Semibold" w:hAnsi="Myanmar Text" w:cs="Myanmar Text"/>
          <w:bCs/>
          <w:color w:val="auto"/>
        </w:rPr>
      </w:pPr>
      <w:r w:rsidRPr="005F2793">
        <w:rPr>
          <w:rFonts w:ascii="Myanmar Text" w:eastAsia="Yu Gothic UI Semibold" w:hAnsi="Myanmar Text" w:cs="Myanmar Text"/>
          <w:bCs/>
          <w:color w:val="auto"/>
        </w:rPr>
        <w:t>Configuring and managing S3 storage.</w:t>
      </w:r>
      <w:r w:rsidR="00837E80" w:rsidRPr="005F2793">
        <w:rPr>
          <w:rFonts w:ascii="Myanmar Text" w:eastAsia="Yu Gothic UI Semibold" w:hAnsi="Myanmar Text" w:cs="Myanmar Text"/>
          <w:bCs/>
          <w:color w:val="auto"/>
        </w:rPr>
        <w:t xml:space="preserve"> </w:t>
      </w:r>
      <w:r w:rsidRPr="005F2793">
        <w:rPr>
          <w:rFonts w:ascii="Myanmar Text" w:eastAsia="Yu Gothic UI Semibold" w:hAnsi="Myanmar Text" w:cs="Myanmar Text"/>
          <w:bCs/>
          <w:color w:val="auto"/>
        </w:rPr>
        <w:t>Created AMI images of the critical ec2 instance as backup.</w:t>
      </w:r>
    </w:p>
    <w:p w14:paraId="08618AA7" w14:textId="77777777" w:rsidR="00B166C1" w:rsidRPr="005F2793" w:rsidRDefault="001465F1" w:rsidP="005F2793">
      <w:pPr>
        <w:pStyle w:val="Bullet"/>
        <w:numPr>
          <w:ilvl w:val="0"/>
          <w:numId w:val="4"/>
        </w:numPr>
        <w:tabs>
          <w:tab w:val="left" w:pos="360"/>
        </w:tabs>
        <w:spacing w:before="120" w:after="120"/>
        <w:rPr>
          <w:rFonts w:ascii="Myanmar Text" w:eastAsia="Yu Gothic UI Semibold" w:hAnsi="Myanmar Text" w:cs="Myanmar Text"/>
          <w:sz w:val="22"/>
          <w:szCs w:val="22"/>
        </w:rPr>
      </w:pPr>
      <w:r w:rsidRPr="005F2793">
        <w:rPr>
          <w:rFonts w:ascii="Myanmar Text" w:eastAsia="Yu Gothic UI Semibold" w:hAnsi="Myanmar Text" w:cs="Myanmar Text"/>
          <w:sz w:val="22"/>
          <w:szCs w:val="22"/>
        </w:rPr>
        <w:t xml:space="preserve">Setting up deployment regions and automate deployment process to release </w:t>
      </w:r>
      <w:r w:rsidRPr="005F2793">
        <w:rPr>
          <w:rFonts w:ascii="Myanmar Text" w:eastAsia="Yu Gothic UI Semibold" w:hAnsi="Myanmar Text" w:cs="Myanmar Text"/>
          <w:sz w:val="22"/>
          <w:szCs w:val="22"/>
        </w:rPr>
        <w:lastRenderedPageBreak/>
        <w:t>environments.</w:t>
      </w:r>
    </w:p>
    <w:p w14:paraId="2110D421" w14:textId="77777777" w:rsidR="00B166C1" w:rsidRPr="005F2793" w:rsidRDefault="001465F1" w:rsidP="005F2793">
      <w:pPr>
        <w:pStyle w:val="Bullet"/>
        <w:numPr>
          <w:ilvl w:val="0"/>
          <w:numId w:val="4"/>
        </w:numPr>
        <w:tabs>
          <w:tab w:val="left" w:pos="360"/>
        </w:tabs>
        <w:spacing w:before="120" w:after="120"/>
        <w:rPr>
          <w:rFonts w:ascii="Myanmar Text" w:eastAsia="Yu Gothic UI Semibold" w:hAnsi="Myanmar Text" w:cs="Myanmar Text"/>
          <w:sz w:val="22"/>
          <w:szCs w:val="22"/>
        </w:rPr>
      </w:pPr>
      <w:r w:rsidRPr="005F2793">
        <w:rPr>
          <w:rFonts w:ascii="Myanmar Text" w:eastAsia="Yu Gothic UI Semibold" w:hAnsi="Myanmar Text" w:cs="Myanmar Text"/>
          <w:sz w:val="22"/>
          <w:szCs w:val="22"/>
        </w:rPr>
        <w:t>Implemented the automation for deployment process to different env</w:t>
      </w:r>
      <w:r w:rsidRPr="005F2793">
        <w:rPr>
          <w:rFonts w:ascii="Myanmar Text" w:eastAsia="Yu Gothic UI Semibold" w:hAnsi="Myanmar Text" w:cs="Myanmar Text"/>
          <w:sz w:val="22"/>
          <w:szCs w:val="22"/>
        </w:rPr>
        <w:t>ironments.</w:t>
      </w:r>
    </w:p>
    <w:p w14:paraId="1DA6B6F4" w14:textId="77777777" w:rsidR="00B166C1" w:rsidRPr="005F2793" w:rsidRDefault="001465F1" w:rsidP="005F2793">
      <w:pPr>
        <w:pStyle w:val="Bullet"/>
        <w:numPr>
          <w:ilvl w:val="0"/>
          <w:numId w:val="4"/>
        </w:numPr>
        <w:tabs>
          <w:tab w:val="left" w:pos="360"/>
        </w:tabs>
        <w:spacing w:before="120" w:after="120"/>
        <w:rPr>
          <w:rFonts w:ascii="Myanmar Text" w:eastAsia="Yu Gothic UI Semibold" w:hAnsi="Myanmar Text" w:cs="Myanmar Text"/>
          <w:sz w:val="22"/>
          <w:szCs w:val="22"/>
        </w:rPr>
      </w:pPr>
      <w:r w:rsidRPr="005F2793">
        <w:rPr>
          <w:rFonts w:ascii="Myanmar Text" w:eastAsia="Yu Gothic UI Semibold" w:hAnsi="Myanmar Text" w:cs="Myanmar Text"/>
          <w:sz w:val="22"/>
          <w:szCs w:val="22"/>
        </w:rPr>
        <w:t>Automated nightly build, test, and reporting mechanisms using Jenkins.</w:t>
      </w:r>
    </w:p>
    <w:p w14:paraId="1FC574A0" w14:textId="77777777" w:rsidR="00B166C1" w:rsidRPr="005F2793" w:rsidRDefault="001465F1" w:rsidP="005F2793">
      <w:pPr>
        <w:pStyle w:val="Body"/>
        <w:numPr>
          <w:ilvl w:val="0"/>
          <w:numId w:val="4"/>
        </w:numPr>
        <w:spacing w:after="0" w:line="240" w:lineRule="auto"/>
        <w:rPr>
          <w:rFonts w:ascii="Myanmar Text" w:eastAsia="Yu Gothic UI Semibold" w:hAnsi="Myanmar Text" w:cs="Myanmar Text"/>
          <w:bCs/>
          <w:color w:val="auto"/>
        </w:rPr>
      </w:pPr>
      <w:r w:rsidRPr="005F2793">
        <w:rPr>
          <w:rFonts w:ascii="Myanmar Text" w:eastAsia="Yu Gothic UI Semibold" w:hAnsi="Myanmar Text" w:cs="Myanmar Text"/>
          <w:color w:val="auto"/>
        </w:rPr>
        <w:t>Proactively seeks opportunities to implement improvements to internal development processes.</w:t>
      </w:r>
    </w:p>
    <w:p w14:paraId="7517EAA0" w14:textId="77777777" w:rsidR="00B166C1" w:rsidRPr="005F2793" w:rsidRDefault="001465F1" w:rsidP="005F2793">
      <w:pPr>
        <w:pStyle w:val="ListParagraph"/>
        <w:numPr>
          <w:ilvl w:val="0"/>
          <w:numId w:val="4"/>
        </w:numPr>
        <w:spacing w:after="0" w:line="240" w:lineRule="auto"/>
        <w:rPr>
          <w:rFonts w:ascii="Myanmar Text" w:eastAsia="Yu Gothic UI Semibold" w:hAnsi="Myanmar Text" w:cs="Myanmar Text"/>
        </w:rPr>
      </w:pPr>
      <w:r w:rsidRPr="005F2793">
        <w:rPr>
          <w:rFonts w:ascii="Myanmar Text" w:eastAsia="Yu Gothic UI Semibold" w:hAnsi="Myanmar Text" w:cs="Myanmar Text"/>
        </w:rPr>
        <w:t xml:space="preserve">Created Docker images using a Docker file. Worked on Docker container snapshots, </w:t>
      </w:r>
      <w:r w:rsidRPr="005F2793">
        <w:rPr>
          <w:rFonts w:ascii="Myanmar Text" w:eastAsia="Yu Gothic UI Semibold" w:hAnsi="Myanmar Text" w:cs="Myanmar Text"/>
        </w:rPr>
        <w:t>removing images and managing docker volumes and experienced with Docker container service. </w:t>
      </w:r>
    </w:p>
    <w:p w14:paraId="3190E76C" w14:textId="77777777" w:rsidR="00B166C1" w:rsidRPr="005F2793" w:rsidRDefault="001465F1" w:rsidP="005F2793">
      <w:pPr>
        <w:numPr>
          <w:ilvl w:val="0"/>
          <w:numId w:val="4"/>
        </w:numPr>
        <w:shd w:val="clear" w:color="auto" w:fill="FFFFFF"/>
        <w:spacing w:before="180" w:after="180" w:line="240" w:lineRule="auto"/>
        <w:textAlignment w:val="baseline"/>
        <w:rPr>
          <w:rFonts w:ascii="Myanmar Text" w:eastAsia="Yu Gothic UI Semibold" w:hAnsi="Myanmar Text" w:cs="Myanmar Text"/>
        </w:rPr>
      </w:pPr>
      <w:r w:rsidRPr="005F2793">
        <w:rPr>
          <w:rFonts w:ascii="Myanmar Text" w:eastAsia="Yu Gothic UI Semibold" w:hAnsi="Myanmar Text" w:cs="Myanmar Text"/>
        </w:rPr>
        <w:t>Working in a high-stress environment, juggling multiple projects in parallel while maintaining quality from start to finish.</w:t>
      </w:r>
    </w:p>
    <w:p w14:paraId="1F0AF846" w14:textId="77777777" w:rsidR="00B166C1" w:rsidRPr="005F2793" w:rsidRDefault="001465F1" w:rsidP="005F2793">
      <w:pPr>
        <w:numPr>
          <w:ilvl w:val="0"/>
          <w:numId w:val="4"/>
        </w:numPr>
        <w:shd w:val="clear" w:color="auto" w:fill="FFFFFF"/>
        <w:spacing w:before="180" w:after="180" w:line="240" w:lineRule="auto"/>
        <w:textAlignment w:val="baseline"/>
        <w:rPr>
          <w:rFonts w:ascii="Myanmar Text" w:eastAsia="Yu Gothic UI Semibold" w:hAnsi="Myanmar Text" w:cs="Myanmar Text"/>
          <w:color w:val="002060"/>
        </w:rPr>
      </w:pPr>
      <w:r w:rsidRPr="005F2793">
        <w:rPr>
          <w:rFonts w:ascii="Myanmar Text" w:eastAsia="Yu Gothic UI Semibold" w:hAnsi="Myanmar Text" w:cs="Myanmar Text"/>
        </w:rPr>
        <w:t xml:space="preserve">To work as per Company </w:t>
      </w:r>
      <w:r w:rsidRPr="005F2793">
        <w:rPr>
          <w:rFonts w:ascii="Myanmar Text" w:eastAsia="Yu Gothic UI Semibold" w:hAnsi="Myanmar Text" w:cs="Myanmar Text"/>
        </w:rPr>
        <w:t>Standards and culture to achieve the common goal of organization.</w:t>
      </w:r>
      <w:bookmarkEnd w:id="1"/>
    </w:p>
    <w:p w14:paraId="02E34756" w14:textId="77777777" w:rsidR="00801565" w:rsidRPr="00801565" w:rsidRDefault="00801565" w:rsidP="005F2793">
      <w:pPr>
        <w:spacing w:before="150" w:after="150" w:line="252" w:lineRule="auto"/>
        <w:ind w:right="150"/>
        <w:rPr>
          <w:rFonts w:ascii="Yu Gothic UI Semibold" w:eastAsia="Yu Gothic UI Semibold" w:hAnsi="Yu Gothic UI Semibold" w:cs="ArialMT"/>
          <w:sz w:val="20"/>
        </w:rPr>
      </w:pPr>
    </w:p>
    <w:sdt>
      <w:sdtPr>
        <w:rPr>
          <w:color w:val="002060"/>
        </w:rPr>
        <w:alias w:val="Education:"/>
        <w:tag w:val="Education:"/>
        <w:id w:val="807127995"/>
        <w:placeholder>
          <w:docPart w:val="795336E661C44D668583EB3DB0892F8B"/>
        </w:placeholder>
        <w:temporary/>
        <w:showingPlcHdr/>
      </w:sdtPr>
      <w:sdtEndPr/>
      <w:sdtContent>
        <w:p w14:paraId="643460AB" w14:textId="77777777" w:rsidR="00B166C1" w:rsidRPr="00B166C1" w:rsidRDefault="001465F1" w:rsidP="00B166C1">
          <w:pPr>
            <w:pStyle w:val="Heading1"/>
            <w:rPr>
              <w:color w:val="002060"/>
            </w:rPr>
          </w:pPr>
          <w:r w:rsidRPr="00B166C1">
            <w:rPr>
              <w:color w:val="002060"/>
            </w:rPr>
            <w:t>Education</w:t>
          </w:r>
        </w:p>
      </w:sdtContent>
    </w:sdt>
    <w:p w14:paraId="486D6354" w14:textId="77777777" w:rsidR="00B166C1" w:rsidRPr="00254026" w:rsidRDefault="001465F1" w:rsidP="00B166C1">
      <w:pPr>
        <w:pStyle w:val="Heading2"/>
        <w:rPr>
          <w:rFonts w:ascii="Cambria" w:eastAsia="Yu Gothic UI Semibold" w:hAnsi="Cambria" w:cstheme="minorBidi"/>
          <w:b w:val="0"/>
          <w:caps w:val="0"/>
          <w:color w:val="auto"/>
          <w:sz w:val="22"/>
          <w:szCs w:val="22"/>
        </w:rPr>
      </w:pPr>
      <w:r w:rsidRPr="00254026">
        <w:rPr>
          <w:rFonts w:ascii="Cambria" w:eastAsia="Yu Gothic UI Semibold" w:hAnsi="Cambria" w:cstheme="minorBidi"/>
          <w:b w:val="0"/>
          <w:caps w:val="0"/>
          <w:color w:val="auto"/>
          <w:sz w:val="22"/>
          <w:szCs w:val="22"/>
        </w:rPr>
        <w:t>Bachelor of Aeronautical Engineering</w:t>
      </w:r>
    </w:p>
    <w:p w14:paraId="27886AE1" w14:textId="77777777" w:rsidR="00B166C1" w:rsidRPr="00254026" w:rsidRDefault="001465F1" w:rsidP="00B166C1">
      <w:pPr>
        <w:pStyle w:val="Heading2"/>
        <w:rPr>
          <w:rFonts w:ascii="Cambria" w:eastAsia="Yu Gothic UI Semibold" w:hAnsi="Cambria" w:cstheme="minorBidi"/>
          <w:b w:val="0"/>
          <w:caps w:val="0"/>
          <w:color w:val="auto"/>
          <w:sz w:val="22"/>
          <w:szCs w:val="22"/>
        </w:rPr>
      </w:pPr>
      <w:r w:rsidRPr="00254026">
        <w:rPr>
          <w:rFonts w:ascii="Cambria" w:eastAsia="Yu Gothic UI Semibold" w:hAnsi="Cambria" w:cstheme="minorBidi"/>
          <w:b w:val="0"/>
          <w:caps w:val="0"/>
          <w:color w:val="auto"/>
          <w:sz w:val="22"/>
          <w:szCs w:val="22"/>
        </w:rPr>
        <w:t xml:space="preserve"> Jawaharlal Nehru Technological University</w:t>
      </w:r>
      <w:r w:rsidRPr="00254026">
        <w:rPr>
          <w:rFonts w:ascii="Cambria" w:eastAsia="Yu Gothic UI Semibold" w:hAnsi="Cambria" w:cstheme="minorBidi"/>
          <w:b w:val="0"/>
          <w:caps w:val="0"/>
          <w:color w:val="auto"/>
          <w:sz w:val="22"/>
          <w:szCs w:val="22"/>
        </w:rPr>
        <w:tab/>
      </w:r>
      <w:r w:rsidRPr="00254026">
        <w:rPr>
          <w:rFonts w:ascii="Cambria" w:eastAsia="Yu Gothic UI Semibold" w:hAnsi="Cambria" w:cstheme="minorBidi"/>
          <w:b w:val="0"/>
          <w:caps w:val="0"/>
          <w:color w:val="auto"/>
          <w:sz w:val="22"/>
          <w:szCs w:val="22"/>
        </w:rPr>
        <w:tab/>
      </w:r>
      <w:r w:rsidRPr="00254026">
        <w:rPr>
          <w:rFonts w:ascii="Cambria" w:eastAsia="Yu Gothic UI Semibold" w:hAnsi="Cambria" w:cstheme="minorBidi"/>
          <w:b w:val="0"/>
          <w:caps w:val="0"/>
          <w:color w:val="auto"/>
          <w:sz w:val="22"/>
          <w:szCs w:val="22"/>
        </w:rPr>
        <w:tab/>
      </w:r>
      <w:r w:rsidRPr="00254026">
        <w:rPr>
          <w:rFonts w:ascii="Cambria" w:eastAsia="Yu Gothic UI Semibold" w:hAnsi="Cambria" w:cstheme="minorBidi"/>
          <w:b w:val="0"/>
          <w:caps w:val="0"/>
          <w:color w:val="auto"/>
          <w:sz w:val="22"/>
          <w:szCs w:val="22"/>
        </w:rPr>
        <w:tab/>
      </w:r>
      <w:r w:rsidRPr="00254026">
        <w:rPr>
          <w:rFonts w:ascii="Cambria" w:eastAsia="Yu Gothic UI Semibold" w:hAnsi="Cambria" w:cstheme="minorBidi"/>
          <w:b w:val="0"/>
          <w:caps w:val="0"/>
          <w:color w:val="auto"/>
          <w:sz w:val="22"/>
          <w:szCs w:val="22"/>
        </w:rPr>
        <w:tab/>
      </w:r>
      <w:r w:rsidRPr="00254026">
        <w:rPr>
          <w:rFonts w:ascii="Cambria" w:eastAsia="Yu Gothic UI Semibold" w:hAnsi="Cambria" w:cstheme="minorBidi"/>
          <w:b w:val="0"/>
          <w:caps w:val="0"/>
          <w:color w:val="auto"/>
          <w:sz w:val="22"/>
          <w:szCs w:val="22"/>
        </w:rPr>
        <w:tab/>
        <w:t>2011 – 2015</w:t>
      </w:r>
    </w:p>
    <w:p w14:paraId="3778F9A7" w14:textId="77777777" w:rsidR="00B166C1" w:rsidRPr="00254026" w:rsidRDefault="001465F1" w:rsidP="00B166C1">
      <w:pPr>
        <w:pStyle w:val="Heading2"/>
        <w:rPr>
          <w:rFonts w:ascii="Cambria" w:eastAsia="Yu Gothic UI Semibold" w:hAnsi="Cambria" w:cstheme="minorBidi"/>
          <w:b w:val="0"/>
          <w:caps w:val="0"/>
          <w:color w:val="auto"/>
          <w:sz w:val="22"/>
          <w:szCs w:val="22"/>
        </w:rPr>
      </w:pPr>
      <w:r w:rsidRPr="00254026">
        <w:rPr>
          <w:rFonts w:ascii="Cambria" w:eastAsia="Yu Gothic UI Semibold" w:hAnsi="Cambria" w:cstheme="minorBidi"/>
          <w:b w:val="0"/>
          <w:caps w:val="0"/>
          <w:color w:val="auto"/>
          <w:sz w:val="22"/>
          <w:szCs w:val="22"/>
        </w:rPr>
        <w:t>Institute of Aeronautical Engineering (IARE), Hyderabad, India</w:t>
      </w:r>
    </w:p>
    <w:p w14:paraId="370E532F" w14:textId="77777777" w:rsidR="00B166C1" w:rsidRPr="00B166C1" w:rsidRDefault="00B166C1" w:rsidP="00B166C1">
      <w:pPr>
        <w:spacing w:line="256" w:lineRule="auto"/>
        <w:jc w:val="both"/>
        <w:rPr>
          <w:rFonts w:asciiTheme="majorHAnsi" w:eastAsia="Calibri" w:hAnsiTheme="majorHAnsi" w:cs="Times New Roman"/>
          <w:b/>
          <w:color w:val="002060"/>
          <w:sz w:val="24"/>
          <w:szCs w:val="24"/>
        </w:rPr>
      </w:pPr>
    </w:p>
    <w:p w14:paraId="3B9A11E8" w14:textId="77777777" w:rsidR="002F12D9" w:rsidRDefault="002F12D9" w:rsidP="00B166C1">
      <w:pPr>
        <w:spacing w:line="256" w:lineRule="auto"/>
        <w:jc w:val="both"/>
        <w:rPr>
          <w:rFonts w:asciiTheme="majorHAnsi" w:eastAsia="Calibri" w:hAnsiTheme="majorHAnsi" w:cs="Times New Roman"/>
          <w:b/>
          <w:color w:val="002060"/>
          <w:sz w:val="24"/>
          <w:szCs w:val="24"/>
        </w:rPr>
      </w:pPr>
    </w:p>
    <w:p w14:paraId="20ADD756" w14:textId="77777777" w:rsidR="00B166C1" w:rsidRPr="002F12D9" w:rsidRDefault="001465F1" w:rsidP="00B166C1">
      <w:pPr>
        <w:spacing w:line="256" w:lineRule="auto"/>
        <w:jc w:val="both"/>
        <w:rPr>
          <w:rFonts w:asciiTheme="majorHAnsi" w:eastAsia="Calibri" w:hAnsiTheme="majorHAnsi" w:cs="Times New Roman"/>
          <w:b/>
          <w:color w:val="002060"/>
          <w:sz w:val="24"/>
          <w:szCs w:val="24"/>
        </w:rPr>
      </w:pPr>
      <w:r w:rsidRPr="002F12D9">
        <w:rPr>
          <w:rFonts w:eastAsiaTheme="minorEastAsia"/>
          <w:noProof/>
          <w:color w:val="002060"/>
          <w:lang w:eastAsia="ja-JP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EB9BD27" wp14:editId="469A5E74">
                <wp:simplePos x="0" y="0"/>
                <wp:positionH relativeFrom="margin">
                  <wp:align>left</wp:align>
                </wp:positionH>
                <wp:positionV relativeFrom="paragraph">
                  <wp:posOffset>213360</wp:posOffset>
                </wp:positionV>
                <wp:extent cx="2697480" cy="0"/>
                <wp:effectExtent l="0" t="0" r="0" b="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69748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1F4D78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5" style="flip:y;mso-height-percent:0;mso-height-relative:margin;mso-position-horizontal:left;mso-position-horizontal-relative:margin;mso-width-percent:0;mso-width-relative:margin;mso-wrap-distance-bottom:0;mso-wrap-distance-left:9pt;mso-wrap-distance-right:9pt;mso-wrap-distance-top:0;mso-wrap-style:square;position:absolute;visibility:visible;z-index:251660288" from="0,16.8pt" to="212.4pt,16.8pt" strokecolor="#1f4d78" strokeweight="0.5pt">
                <v:stroke joinstyle="miter"/>
                <w10:wrap anchorx="margin"/>
              </v:line>
            </w:pict>
          </mc:Fallback>
        </mc:AlternateContent>
      </w:r>
      <w:r w:rsidRPr="002F12D9">
        <w:rPr>
          <w:rFonts w:asciiTheme="majorHAnsi" w:eastAsia="Calibri" w:hAnsiTheme="majorHAnsi" w:cs="Times New Roman"/>
          <w:b/>
          <w:color w:val="002060"/>
          <w:sz w:val="24"/>
          <w:szCs w:val="24"/>
        </w:rPr>
        <w:t xml:space="preserve">DECLARATION </w:t>
      </w:r>
    </w:p>
    <w:p w14:paraId="482AC0DA" w14:textId="77777777" w:rsidR="00B166C1" w:rsidRPr="00B166C1" w:rsidRDefault="001465F1" w:rsidP="00B166C1">
      <w:pPr>
        <w:spacing w:line="256" w:lineRule="auto"/>
        <w:jc w:val="both"/>
        <w:rPr>
          <w:rFonts w:ascii="Cambria" w:eastAsia="Calibri" w:hAnsi="Cambria" w:cs="Times New Roman"/>
          <w:sz w:val="24"/>
          <w:szCs w:val="24"/>
        </w:rPr>
      </w:pPr>
      <w:r w:rsidRPr="00B166C1">
        <w:rPr>
          <w:rFonts w:ascii="Cambria" w:eastAsia="Calibri" w:hAnsi="Cambria" w:cs="Times New Roman"/>
          <w:i/>
          <w:sz w:val="24"/>
          <w:szCs w:val="24"/>
        </w:rPr>
        <w:t xml:space="preserve">I hereby declare that the information furnished above is true to the best of my knowledge and belief. </w:t>
      </w:r>
    </w:p>
    <w:p w14:paraId="2B355765" w14:textId="77777777" w:rsidR="00B166C1" w:rsidRPr="00B166C1" w:rsidRDefault="001465F1" w:rsidP="00B166C1">
      <w:pPr>
        <w:spacing w:line="256" w:lineRule="auto"/>
        <w:ind w:left="6480" w:firstLine="720"/>
        <w:jc w:val="both"/>
        <w:rPr>
          <w:rFonts w:ascii="Cambria" w:eastAsia="Calibri" w:hAnsi="Cambria" w:cs="Times New Roman"/>
          <w:i/>
          <w:sz w:val="24"/>
          <w:szCs w:val="24"/>
        </w:rPr>
      </w:pPr>
      <w:r w:rsidRPr="00B166C1">
        <w:rPr>
          <w:rFonts w:ascii="Cambria" w:eastAsia="Calibri" w:hAnsi="Cambria" w:cs="Times New Roman"/>
          <w:sz w:val="24"/>
          <w:szCs w:val="24"/>
        </w:rPr>
        <w:t>NIRANJAN BANDLA</w:t>
      </w:r>
    </w:p>
    <w:p w14:paraId="38667C42" w14:textId="77777777" w:rsidR="00B166C1" w:rsidRPr="00B166C1" w:rsidRDefault="001465F1" w:rsidP="00B166C1">
      <w:pPr>
        <w:pStyle w:val="Default"/>
        <w:rPr>
          <w:rFonts w:asciiTheme="majorHAnsi" w:hAnsiTheme="majorHAnsi"/>
          <w:b/>
          <w:bCs/>
          <w:color w:val="002060"/>
          <w:sz w:val="28"/>
        </w:rPr>
      </w:pPr>
      <w:r>
        <w:pict w14:anchorId="2B2667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9264">
            <v:imagedata r:id="rId5"/>
          </v:shape>
        </w:pict>
      </w:r>
      <w:bookmarkStart w:id="2" w:name="_GoBack"/>
      <w:bookmarkEnd w:id="2"/>
    </w:p>
    <w:sectPr w:rsidR="00B166C1" w:rsidRPr="00B166C1" w:rsidSect="00837E80">
      <w:pgSz w:w="12240" w:h="15840"/>
      <w:pgMar w:top="1440" w:right="1440" w:bottom="1440" w:left="1440" w:header="720" w:footer="720" w:gutter="0"/>
      <w:pgBorders w:offsetFrom="page">
        <w:top w:val="single" w:sz="12" w:space="24" w:color="000000" w:themeColor="text1"/>
        <w:left w:val="single" w:sz="12" w:space="24" w:color="000000" w:themeColor="text1"/>
        <w:bottom w:val="single" w:sz="12" w:space="24" w:color="000000" w:themeColor="text1"/>
        <w:right w:val="single" w:sz="12" w:space="24" w:color="000000" w:themeColor="text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yanmar Text">
    <w:charset w:val="00"/>
    <w:family w:val="swiss"/>
    <w:pitch w:val="variable"/>
    <w:sig w:usb0="80000003" w:usb1="00000000" w:usb2="000004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Yu Gothic UI Semibold">
    <w:charset w:val="80"/>
    <w:family w:val="swiss"/>
    <w:pitch w:val="variable"/>
    <w:sig w:usb0="E00002FF" w:usb1="2AC7FDFF" w:usb2="00000016" w:usb3="00000000" w:csb0="0002009F" w:csb1="00000000"/>
  </w:font>
  <w:font w:name="Bahnschrift Light SemiCondensed">
    <w:altName w:val="Calibri"/>
    <w:charset w:val="00"/>
    <w:family w:val="swiss"/>
    <w:pitch w:val="variable"/>
    <w:sig w:usb0="A00002C7" w:usb1="00000002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879B3"/>
    <w:multiLevelType w:val="hybridMultilevel"/>
    <w:tmpl w:val="3022EDE4"/>
    <w:lvl w:ilvl="0" w:tplc="E1F2C60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EA4B57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5B2C92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D84C5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EAEE8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4628A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5CF9F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E0B76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B762EB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E1003C"/>
    <w:multiLevelType w:val="hybridMultilevel"/>
    <w:tmpl w:val="CC846048"/>
    <w:lvl w:ilvl="0" w:tplc="53E6FCBA">
      <w:start w:val="1"/>
      <w:numFmt w:val="bullet"/>
      <w:pStyle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7AA9CC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633C60EE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B3A677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5EABF2E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620ABB2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677C8C28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7CA9452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70C262FE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15333BE"/>
    <w:multiLevelType w:val="multilevel"/>
    <w:tmpl w:val="9962C2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74C4AAA"/>
    <w:multiLevelType w:val="hybridMultilevel"/>
    <w:tmpl w:val="A9A6EFCE"/>
    <w:lvl w:ilvl="0" w:tplc="8E78031A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5E86BFCE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D4905528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750E2494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97228FB8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EC32ECD2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E25A3F9A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499EB2DA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D61ED372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4" w15:restartNumberingAfterBreak="0">
    <w:nsid w:val="278B33DD"/>
    <w:multiLevelType w:val="hybridMultilevel"/>
    <w:tmpl w:val="0C72C976"/>
    <w:lvl w:ilvl="0" w:tplc="FC38B332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002060"/>
        <w:sz w:val="22"/>
        <w:szCs w:val="22"/>
      </w:rPr>
    </w:lvl>
    <w:lvl w:ilvl="1" w:tplc="FFF86F6A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A71A32F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B4E41EE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B5CBB38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E34EE50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38E37F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67A006A0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726C27A0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BD65008"/>
    <w:multiLevelType w:val="hybridMultilevel"/>
    <w:tmpl w:val="1DC20F10"/>
    <w:lvl w:ilvl="0" w:tplc="A938547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BC4272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AC4085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2019E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2E1A1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FB68EC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8885A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529F8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73AF93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4F0D01"/>
    <w:multiLevelType w:val="hybridMultilevel"/>
    <w:tmpl w:val="18189CFA"/>
    <w:lvl w:ilvl="0" w:tplc="B3BA90A8">
      <w:start w:val="1"/>
      <w:numFmt w:val="bullet"/>
      <w:lvlText w:val=""/>
      <w:lvlJc w:val="left"/>
      <w:pPr>
        <w:ind w:left="540" w:hanging="360"/>
      </w:pPr>
      <w:rPr>
        <w:rFonts w:ascii="Wingdings" w:hAnsi="Wingdings" w:hint="default"/>
        <w:color w:val="002060"/>
      </w:rPr>
    </w:lvl>
    <w:lvl w:ilvl="1" w:tplc="1F763EF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8E7B6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9DC14CC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EB4644E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59D0EBB0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DB2C422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F8A63D4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E3CDFA0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2C661E7"/>
    <w:multiLevelType w:val="hybridMultilevel"/>
    <w:tmpl w:val="7102E0D2"/>
    <w:lvl w:ilvl="0" w:tplc="4A9253F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ABF0B5A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E5ACBF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4A2D3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9432E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2CA548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0CE28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FCCAB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A3CE1F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EF2ED9"/>
    <w:multiLevelType w:val="hybridMultilevel"/>
    <w:tmpl w:val="E876BABA"/>
    <w:lvl w:ilvl="0" w:tplc="4668840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002060"/>
      </w:rPr>
    </w:lvl>
    <w:lvl w:ilvl="1" w:tplc="B508A30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1B858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FED4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C8F1F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DB2A8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28D5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FC058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A2EE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8"/>
  </w:num>
  <w:num w:numId="4">
    <w:abstractNumId w:val="6"/>
  </w:num>
  <w:num w:numId="5">
    <w:abstractNumId w:val="0"/>
  </w:num>
  <w:num w:numId="6">
    <w:abstractNumId w:val="3"/>
  </w:num>
  <w:num w:numId="7">
    <w:abstractNumId w:val="2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6C1"/>
    <w:rsid w:val="00045AF7"/>
    <w:rsid w:val="00046C5A"/>
    <w:rsid w:val="000510FF"/>
    <w:rsid w:val="000826F0"/>
    <w:rsid w:val="000958E0"/>
    <w:rsid w:val="000D3C12"/>
    <w:rsid w:val="001234F9"/>
    <w:rsid w:val="00131CE6"/>
    <w:rsid w:val="001465F1"/>
    <w:rsid w:val="00165D4B"/>
    <w:rsid w:val="00173802"/>
    <w:rsid w:val="001B4653"/>
    <w:rsid w:val="001C6D17"/>
    <w:rsid w:val="00204D68"/>
    <w:rsid w:val="00242D9C"/>
    <w:rsid w:val="00254026"/>
    <w:rsid w:val="00261AFD"/>
    <w:rsid w:val="00263245"/>
    <w:rsid w:val="002F12D9"/>
    <w:rsid w:val="003031FE"/>
    <w:rsid w:val="00376D5E"/>
    <w:rsid w:val="00377958"/>
    <w:rsid w:val="00391915"/>
    <w:rsid w:val="0039309F"/>
    <w:rsid w:val="003A78AB"/>
    <w:rsid w:val="00432442"/>
    <w:rsid w:val="0043521E"/>
    <w:rsid w:val="004808B7"/>
    <w:rsid w:val="004E3D2D"/>
    <w:rsid w:val="004E4335"/>
    <w:rsid w:val="004F0578"/>
    <w:rsid w:val="004F4D1F"/>
    <w:rsid w:val="004F7579"/>
    <w:rsid w:val="00501084"/>
    <w:rsid w:val="005300B3"/>
    <w:rsid w:val="005569A3"/>
    <w:rsid w:val="005E466E"/>
    <w:rsid w:val="005F2793"/>
    <w:rsid w:val="006107EF"/>
    <w:rsid w:val="00611444"/>
    <w:rsid w:val="00670967"/>
    <w:rsid w:val="00697D87"/>
    <w:rsid w:val="006D41F1"/>
    <w:rsid w:val="007B4C92"/>
    <w:rsid w:val="00801565"/>
    <w:rsid w:val="00837E80"/>
    <w:rsid w:val="008826D6"/>
    <w:rsid w:val="00882B7A"/>
    <w:rsid w:val="00897BDD"/>
    <w:rsid w:val="008F5295"/>
    <w:rsid w:val="009056F0"/>
    <w:rsid w:val="00916807"/>
    <w:rsid w:val="00993CF5"/>
    <w:rsid w:val="009A55AF"/>
    <w:rsid w:val="009B648F"/>
    <w:rsid w:val="009F6310"/>
    <w:rsid w:val="00A11BE5"/>
    <w:rsid w:val="00A25792"/>
    <w:rsid w:val="00A56E48"/>
    <w:rsid w:val="00AA515D"/>
    <w:rsid w:val="00AE6B23"/>
    <w:rsid w:val="00AE6EEF"/>
    <w:rsid w:val="00B03022"/>
    <w:rsid w:val="00B166C1"/>
    <w:rsid w:val="00B259C8"/>
    <w:rsid w:val="00B265AD"/>
    <w:rsid w:val="00B77C1A"/>
    <w:rsid w:val="00B97B41"/>
    <w:rsid w:val="00C30AD6"/>
    <w:rsid w:val="00C577A5"/>
    <w:rsid w:val="00C84D30"/>
    <w:rsid w:val="00C86921"/>
    <w:rsid w:val="00C87B9C"/>
    <w:rsid w:val="00C923DF"/>
    <w:rsid w:val="00CA554B"/>
    <w:rsid w:val="00CB074D"/>
    <w:rsid w:val="00CB3274"/>
    <w:rsid w:val="00CF5F12"/>
    <w:rsid w:val="00D4189E"/>
    <w:rsid w:val="00D8624E"/>
    <w:rsid w:val="00DD57E2"/>
    <w:rsid w:val="00DE60F1"/>
    <w:rsid w:val="00DF28C4"/>
    <w:rsid w:val="00DF4CD9"/>
    <w:rsid w:val="00DF6CE6"/>
    <w:rsid w:val="00EA060C"/>
    <w:rsid w:val="00ED433B"/>
    <w:rsid w:val="00F37783"/>
    <w:rsid w:val="00F43B58"/>
    <w:rsid w:val="00F56003"/>
    <w:rsid w:val="00F60799"/>
    <w:rsid w:val="00F85EF7"/>
    <w:rsid w:val="00FA262A"/>
    <w:rsid w:val="00FE2846"/>
    <w:rsid w:val="00FE4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0A6FBF8"/>
  <w15:chartTrackingRefBased/>
  <w15:docId w15:val="{45A7F31E-46B2-4B82-A874-B4D1A9781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166C1"/>
    <w:pPr>
      <w:keepNext/>
      <w:keepLines/>
      <w:spacing w:before="320" w:after="100" w:line="240" w:lineRule="auto"/>
      <w:contextualSpacing/>
      <w:outlineLvl w:val="0"/>
    </w:pPr>
    <w:rPr>
      <w:rFonts w:asciiTheme="majorHAnsi" w:eastAsiaTheme="majorEastAsia" w:hAnsiTheme="majorHAnsi" w:cstheme="majorBidi"/>
      <w:b/>
      <w:color w:val="AB1E19" w:themeColor="accent1" w:themeShade="BF"/>
      <w:sz w:val="28"/>
      <w:szCs w:val="32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66C1"/>
    <w:pPr>
      <w:keepNext/>
      <w:keepLines/>
      <w:spacing w:before="60" w:after="40" w:line="240" w:lineRule="auto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93CF5"/>
    <w:pPr>
      <w:autoSpaceDE w:val="0"/>
      <w:autoSpaceDN w:val="0"/>
      <w:adjustRightInd w:val="0"/>
      <w:spacing w:after="0" w:line="240" w:lineRule="auto"/>
    </w:pPr>
    <w:rPr>
      <w:rFonts w:ascii="Myanmar Text" w:hAnsi="Myanmar Text" w:cs="Myanmar Text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166C1"/>
    <w:rPr>
      <w:rFonts w:asciiTheme="majorHAnsi" w:eastAsiaTheme="majorEastAsia" w:hAnsiTheme="majorHAnsi" w:cstheme="majorBidi"/>
      <w:b/>
      <w:color w:val="AB1E19" w:themeColor="accent1" w:themeShade="BF"/>
      <w:sz w:val="28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66C1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  <w:lang w:eastAsia="ja-JP"/>
    </w:rPr>
  </w:style>
  <w:style w:type="character" w:customStyle="1" w:styleId="ListParagraphChar">
    <w:name w:val="List Paragraph Char"/>
    <w:aliases w:val="Bullet  Paragraph Char,Heading3 Char,Heading3 Char Char Char Char Char Char Char,List Paragraph1 Char,RMSI bulle Style Char"/>
    <w:link w:val="ListParagraph"/>
    <w:uiPriority w:val="34"/>
    <w:qFormat/>
    <w:locked/>
    <w:rsid w:val="00B166C1"/>
    <w:rPr>
      <w:rFonts w:ascii="Cambria" w:hAnsi="Cambria"/>
    </w:rPr>
  </w:style>
  <w:style w:type="paragraph" w:styleId="ListParagraph">
    <w:name w:val="List Paragraph"/>
    <w:aliases w:val="Bullet  Paragraph,Heading3,Heading3 Char Char Char Char Char Char,List Paragraph1,RMSI bulle Style"/>
    <w:basedOn w:val="Normal"/>
    <w:link w:val="ListParagraphChar"/>
    <w:uiPriority w:val="34"/>
    <w:qFormat/>
    <w:rsid w:val="00B166C1"/>
    <w:pPr>
      <w:spacing w:after="200" w:line="276" w:lineRule="auto"/>
      <w:ind w:left="720"/>
      <w:contextualSpacing/>
    </w:pPr>
    <w:rPr>
      <w:rFonts w:ascii="Cambria" w:hAnsi="Cambria"/>
    </w:rPr>
  </w:style>
  <w:style w:type="paragraph" w:customStyle="1" w:styleId="Body">
    <w:name w:val="Body"/>
    <w:rsid w:val="00B166C1"/>
    <w:pPr>
      <w:spacing w:line="254" w:lineRule="auto"/>
    </w:pPr>
    <w:rPr>
      <w:rFonts w:ascii="Calibri" w:eastAsia="Calibri" w:hAnsi="Calibri" w:cs="Calibri"/>
      <w:color w:val="000000"/>
      <w:u w:color="000000"/>
    </w:rPr>
  </w:style>
  <w:style w:type="character" w:customStyle="1" w:styleId="BulletChar">
    <w:name w:val="Bullet Char"/>
    <w:link w:val="Bullet"/>
    <w:locked/>
    <w:rsid w:val="00B166C1"/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Bullet">
    <w:name w:val="Bullet"/>
    <w:basedOn w:val="ListParagraph"/>
    <w:link w:val="BulletChar"/>
    <w:qFormat/>
    <w:rsid w:val="00B166C1"/>
    <w:pPr>
      <w:widowControl w:val="0"/>
      <w:numPr>
        <w:numId w:val="1"/>
      </w:num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79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795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https://rdxfootmark.naukri.com/v2/track/openCv?trackingInfo=7a24e4c768a214e6aec7145243b0024d134f530e18705c4458440321091b5b581201180a12445d5c0e4356014b4450530401195c1333471b1b1112465c5d085148011503504e1c180c571833471b1b0713445a5b0c575601514841481f0f2b561358191b15001043095e08541b140e445745455d5f08054c1b00100317130d5d5d551c120a120011474a411b1213471b1b1115405a5b0f544a170f16115c6&amp;docType=docx" TargetMode="Externa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RANJAN\Documents\Custom%20Office%20Templates\NIRANJAN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95336E661C44D668583EB3DB0892F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F5D6F5-D580-42DF-84E6-CE5D628095AD}"/>
      </w:docPartPr>
      <w:docPartBody>
        <w:p w:rsidR="00C923DF" w:rsidRDefault="00C94C12" w:rsidP="00263245">
          <w:pPr>
            <w:pStyle w:val="795336E661C44D668583EB3DB0892F8B"/>
          </w:pPr>
          <w:r>
            <w:t>Education</w:t>
          </w:r>
        </w:p>
      </w:docPartBody>
    </w:docPart>
    <w:docPart>
      <w:docPartPr>
        <w:name w:val="F32C442DFA644B93B81594D38595F5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38F2B3-409A-429C-900E-76FB23028BA8}"/>
      </w:docPartPr>
      <w:docPartBody>
        <w:p w:rsidR="009F6310" w:rsidRDefault="00C94C12" w:rsidP="00EA060C">
          <w:pPr>
            <w:pStyle w:val="F32C442DFA644B93B81594D38595F550"/>
          </w:pPr>
          <w:r>
            <w:t>Skills &amp; Abilities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yanmar Text">
    <w:charset w:val="00"/>
    <w:family w:val="swiss"/>
    <w:pitch w:val="variable"/>
    <w:sig w:usb0="80000003" w:usb1="00000000" w:usb2="000004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Yu Gothic UI Semibold">
    <w:charset w:val="80"/>
    <w:family w:val="swiss"/>
    <w:pitch w:val="variable"/>
    <w:sig w:usb0="E00002FF" w:usb1="2AC7FDFF" w:usb2="00000016" w:usb3="00000000" w:csb0="0002009F" w:csb1="00000000"/>
  </w:font>
  <w:font w:name="Bahnschrift Light SemiCondensed">
    <w:altName w:val="Calibri"/>
    <w:charset w:val="00"/>
    <w:family w:val="swiss"/>
    <w:pitch w:val="variable"/>
    <w:sig w:usb0="A00002C7" w:usb1="00000002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245"/>
    <w:rsid w:val="00076EBD"/>
    <w:rsid w:val="00121F4A"/>
    <w:rsid w:val="00263245"/>
    <w:rsid w:val="00303B50"/>
    <w:rsid w:val="003513F6"/>
    <w:rsid w:val="003B41F7"/>
    <w:rsid w:val="00443ED1"/>
    <w:rsid w:val="004D16F3"/>
    <w:rsid w:val="006A6155"/>
    <w:rsid w:val="007F1604"/>
    <w:rsid w:val="00856DFB"/>
    <w:rsid w:val="00896976"/>
    <w:rsid w:val="00920520"/>
    <w:rsid w:val="009F6310"/>
    <w:rsid w:val="00A13DF1"/>
    <w:rsid w:val="00B86731"/>
    <w:rsid w:val="00BA35E3"/>
    <w:rsid w:val="00C90606"/>
    <w:rsid w:val="00C923DF"/>
    <w:rsid w:val="00C94C12"/>
    <w:rsid w:val="00CC37BC"/>
    <w:rsid w:val="00D919E7"/>
    <w:rsid w:val="00DA061D"/>
    <w:rsid w:val="00DC32BD"/>
    <w:rsid w:val="00EA060C"/>
    <w:rsid w:val="00F42B5E"/>
    <w:rsid w:val="00FA2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2FA817081844391BD1A9BF05F398A3B">
    <w:name w:val="A2FA817081844391BD1A9BF05F398A3B"/>
    <w:rsid w:val="00263245"/>
  </w:style>
  <w:style w:type="paragraph" w:customStyle="1" w:styleId="795336E661C44D668583EB3DB0892F8B">
    <w:name w:val="795336E661C44D668583EB3DB0892F8B"/>
    <w:rsid w:val="00263245"/>
  </w:style>
  <w:style w:type="paragraph" w:customStyle="1" w:styleId="52B12594193C4B5E95013A729489EA5A">
    <w:name w:val="52B12594193C4B5E95013A729489EA5A"/>
    <w:rsid w:val="00263245"/>
  </w:style>
  <w:style w:type="paragraph" w:customStyle="1" w:styleId="F32C442DFA644B93B81594D38595F550">
    <w:name w:val="F32C442DFA644B93B81594D38595F550"/>
    <w:rsid w:val="00EA060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Vapor Trail">
  <a:themeElements>
    <a:clrScheme name="Vapor Trail">
      <a:dk1>
        <a:sysClr val="windowText" lastClr="000000"/>
      </a:dk1>
      <a:lt1>
        <a:sysClr val="window" lastClr="FFFFFF"/>
      </a:lt1>
      <a:dk2>
        <a:srgbClr val="454545"/>
      </a:dk2>
      <a:lt2>
        <a:srgbClr val="DADADA"/>
      </a:lt2>
      <a:accent1>
        <a:srgbClr val="DF2E28"/>
      </a:accent1>
      <a:accent2>
        <a:srgbClr val="FE801A"/>
      </a:accent2>
      <a:accent3>
        <a:srgbClr val="E9BF35"/>
      </a:accent3>
      <a:accent4>
        <a:srgbClr val="81BB42"/>
      </a:accent4>
      <a:accent5>
        <a:srgbClr val="32C7A9"/>
      </a:accent5>
      <a:accent6>
        <a:srgbClr val="4A9BDC"/>
      </a:accent6>
      <a:hlink>
        <a:srgbClr val="F0532B"/>
      </a:hlink>
      <a:folHlink>
        <a:srgbClr val="F38B53"/>
      </a:folHlink>
    </a:clrScheme>
    <a:fontScheme name="Cambria-Calibri">
      <a:majorFont>
        <a:latin typeface="Cambria" panose="02040503050406030204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Vapor Trail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apor Trail" id="{4FDF2955-7D9C-493C-B9F9-C205151B46CD}" vid="{8F31A783-2159-4870-BC29-2BA7D038EA4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NIRANJAN template</Template>
  <TotalTime>371</TotalTime>
  <Pages>1</Pages>
  <Words>978</Words>
  <Characters>5579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NIRANJAN</dc:creator>
  <cp:lastModifiedBy>Parasuraman R</cp:lastModifiedBy>
  <cp:revision>25</cp:revision>
  <dcterms:created xsi:type="dcterms:W3CDTF">2020-09-07T01:45:00Z</dcterms:created>
  <dcterms:modified xsi:type="dcterms:W3CDTF">2020-10-21T06:04:00Z</dcterms:modified>
</cp:coreProperties>
</file>